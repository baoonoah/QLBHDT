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4F95" w14:textId="77777777" w:rsidR="00884D8D" w:rsidRPr="00D7271C" w:rsidRDefault="00BF5F45" w:rsidP="00BF5F45">
      <w:pPr>
        <w:spacing w:line="360" w:lineRule="auto"/>
        <w:jc w:val="center"/>
        <w:rPr>
          <w:rFonts w:asciiTheme="majorHAnsi" w:hAnsiTheme="majorHAnsi" w:cstheme="majorHAnsi"/>
          <w:b/>
          <w:color w:val="0070C0"/>
          <w:sz w:val="32"/>
          <w:szCs w:val="32"/>
        </w:rPr>
      </w:pPr>
      <w:bookmarkStart w:id="0" w:name="_Toc278270280"/>
      <w:bookmarkStart w:id="1" w:name="_Toc278270207"/>
      <w:bookmarkStart w:id="2" w:name="_Toc278270111"/>
      <w:r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Trường </w:t>
      </w:r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Cao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Đẳng</w:t>
      </w:r>
      <w:proofErr w:type="spellEnd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Nghề</w:t>
      </w:r>
      <w:proofErr w:type="spellEnd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Cần</w:t>
      </w:r>
      <w:proofErr w:type="spellEnd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</w:t>
      </w:r>
      <w:proofErr w:type="spellStart"/>
      <w:r w:rsidR="00884D8D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thơ</w:t>
      </w:r>
      <w:proofErr w:type="spellEnd"/>
    </w:p>
    <w:p w14:paraId="59ACABFE" w14:textId="77777777" w:rsidR="00BF5F45" w:rsidRPr="00D7271C" w:rsidRDefault="00884D8D" w:rsidP="00BF5F45">
      <w:pPr>
        <w:spacing w:line="360" w:lineRule="auto"/>
        <w:jc w:val="center"/>
        <w:rPr>
          <w:rFonts w:asciiTheme="majorHAnsi" w:hAnsiTheme="majorHAnsi" w:cstheme="majorHAnsi"/>
          <w:b/>
          <w:color w:val="0070C0"/>
          <w:sz w:val="36"/>
          <w:szCs w:val="32"/>
        </w:rPr>
      </w:pPr>
      <w:r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Khoa </w:t>
      </w:r>
      <w:r w:rsidR="00BF5F45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Công </w:t>
      </w:r>
      <w:proofErr w:type="spellStart"/>
      <w:r w:rsidR="00BF5F45" w:rsidRPr="00D7271C">
        <w:rPr>
          <w:rFonts w:asciiTheme="majorHAnsi" w:hAnsiTheme="majorHAnsi" w:cstheme="majorHAnsi"/>
          <w:b/>
          <w:color w:val="0070C0"/>
          <w:sz w:val="32"/>
          <w:szCs w:val="32"/>
        </w:rPr>
        <w:t>Nghệ</w:t>
      </w:r>
      <w:proofErr w:type="spellEnd"/>
      <w:r w:rsidR="00BF5F45" w:rsidRPr="00D7271C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 Thông Tin</w:t>
      </w:r>
      <w:bookmarkEnd w:id="0"/>
      <w:bookmarkEnd w:id="1"/>
      <w:bookmarkEnd w:id="2"/>
    </w:p>
    <w:p w14:paraId="504F1733" w14:textId="77777777" w:rsidR="00BF5F45" w:rsidRPr="00D7271C" w:rsidRDefault="00884D8D" w:rsidP="00BF5F45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D7271C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B007206" wp14:editId="1B2325C0">
            <wp:extent cx="1485779" cy="1482784"/>
            <wp:effectExtent l="0" t="0" r="635" b="3175"/>
            <wp:docPr id="614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8BDFE3D-BDD9-4FC5-B0EF-4B5CDD3A9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6">
                      <a:extLst>
                        <a:ext uri="{FF2B5EF4-FFF2-40B4-BE49-F238E27FC236}">
                          <a16:creationId xmlns:a16="http://schemas.microsoft.com/office/drawing/2014/main" id="{08BDFE3D-BDD9-4FC5-B0EF-4B5CDD3A90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18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6E6" w14:textId="77777777" w:rsidR="00BF5F45" w:rsidRPr="00D7271C" w:rsidRDefault="00BF5F45" w:rsidP="00BF5F45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16F5E117" w14:textId="77777777" w:rsidR="009B2749" w:rsidRPr="001C5875" w:rsidRDefault="009B2749" w:rsidP="009B2749">
      <w:pPr>
        <w:spacing w:line="360" w:lineRule="auto"/>
        <w:jc w:val="center"/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1C5875"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BÁO CÁO CHUYÊN ĐỀ</w:t>
      </w:r>
    </w:p>
    <w:p w14:paraId="71C8F749" w14:textId="77777777" w:rsidR="009B2749" w:rsidRPr="001C5875" w:rsidRDefault="009B2749" w:rsidP="009B2749">
      <w:pPr>
        <w:spacing w:line="360" w:lineRule="auto"/>
        <w:jc w:val="center"/>
        <w:rPr>
          <w:rFonts w:ascii="Times New Roman" w:hAnsi="Times New Roman"/>
          <w:b/>
          <w:color w:val="00800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1C5875"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XÂY DỰNG PHẦN MỀM QUẢN LÝ </w:t>
      </w:r>
      <w:r w:rsidR="00504212">
        <w:rPr>
          <w:rFonts w:ascii="Times New Roman" w:hAnsi="Times New Roman"/>
          <w:b/>
          <w:color w:val="00B050"/>
          <w:sz w:val="40"/>
          <w:szCs w:val="2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BÁN HÀNG</w:t>
      </w:r>
    </w:p>
    <w:p w14:paraId="45C393BF" w14:textId="77777777" w:rsidR="009B2749" w:rsidRDefault="009B2749" w:rsidP="009B2749">
      <w:pPr>
        <w:spacing w:line="360" w:lineRule="auto"/>
        <w:jc w:val="center"/>
        <w:rPr>
          <w:rFonts w:ascii="Times New Roman" w:hAnsi="Times New Roman"/>
          <w:b/>
          <w:color w:val="C00000"/>
          <w:sz w:val="26"/>
          <w:szCs w:val="26"/>
        </w:rPr>
      </w:pPr>
    </w:p>
    <w:p w14:paraId="7B07D356" w14:textId="77777777" w:rsidR="009B2749" w:rsidRPr="009B2749" w:rsidRDefault="009B2749" w:rsidP="009B2749">
      <w:pPr>
        <w:spacing w:line="360" w:lineRule="auto"/>
        <w:jc w:val="center"/>
        <w:rPr>
          <w:rFonts w:asciiTheme="majorHAnsi" w:hAnsiTheme="majorHAnsi" w:cstheme="majorHAnsi"/>
          <w:b/>
          <w:color w:val="0070C0"/>
          <w:sz w:val="36"/>
          <w:szCs w:val="36"/>
          <w:u w:val="single"/>
        </w:rPr>
      </w:pPr>
      <w:r w:rsidRPr="009B2749">
        <w:rPr>
          <w:rFonts w:asciiTheme="majorHAnsi" w:hAnsiTheme="majorHAnsi" w:cstheme="majorHAnsi"/>
          <w:b/>
          <w:color w:val="002060"/>
          <w:sz w:val="36"/>
          <w:szCs w:val="36"/>
          <w:u w:val="single"/>
        </w:rPr>
        <w:t>BÀI THU HOẠCH</w:t>
      </w:r>
    </w:p>
    <w:p w14:paraId="764378FC" w14:textId="77777777" w:rsidR="009B2749" w:rsidRPr="009B2749" w:rsidRDefault="009B2749" w:rsidP="009B2749">
      <w:pPr>
        <w:spacing w:line="360" w:lineRule="auto"/>
        <w:jc w:val="center"/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</w:pPr>
      <w:r w:rsidRPr="009B2749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Q</w:t>
      </w:r>
      <w:r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uản </w:t>
      </w:r>
      <w:r w:rsidRPr="009B2749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Lý </w:t>
      </w:r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Bán </w:t>
      </w:r>
      <w:proofErr w:type="spellStart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Hàng</w:t>
      </w:r>
      <w:proofErr w:type="spellEnd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 </w:t>
      </w:r>
      <w:proofErr w:type="spellStart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Điện</w:t>
      </w:r>
      <w:proofErr w:type="spellEnd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 xml:space="preserve"> </w:t>
      </w:r>
      <w:proofErr w:type="spellStart"/>
      <w:r w:rsidR="003F58C7">
        <w:rPr>
          <w:rFonts w:asciiTheme="majorHAnsi" w:eastAsia="Kozuka Mincho Pro H" w:hAnsiTheme="majorHAnsi" w:cstheme="majorHAnsi"/>
          <w:color w:val="E36C0A" w:themeColor="accent6" w:themeShade="BF"/>
          <w:sz w:val="52"/>
          <w:szCs w:val="52"/>
        </w:rPr>
        <w:t>Thoại</w:t>
      </w:r>
      <w:proofErr w:type="spellEnd"/>
    </w:p>
    <w:p w14:paraId="1585475F" w14:textId="77777777" w:rsidR="004A61DD" w:rsidRPr="00D7271C" w:rsidRDefault="004A61DD" w:rsidP="00BF5F45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bookmarkStart w:id="3" w:name="_Toc278270284"/>
      <w:bookmarkStart w:id="4" w:name="_Toc278270211"/>
      <w:bookmarkStart w:id="5" w:name="_Toc278270115"/>
    </w:p>
    <w:p w14:paraId="350FC9AD" w14:textId="77777777" w:rsidR="000B26EA" w:rsidRPr="00D7271C" w:rsidRDefault="000B26EA" w:rsidP="00BF5F45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39B8B43C" w14:textId="77777777" w:rsidR="00641EF1" w:rsidRPr="00D7271C" w:rsidRDefault="00641EF1" w:rsidP="00BF5F45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DE73916" w14:textId="77777777" w:rsidR="00BF5F45" w:rsidRPr="009B2749" w:rsidRDefault="00BF5F45" w:rsidP="00BF5F45">
      <w:pPr>
        <w:tabs>
          <w:tab w:val="left" w:pos="3402"/>
          <w:tab w:val="left" w:pos="5387"/>
        </w:tabs>
        <w:spacing w:line="360" w:lineRule="auto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D7271C">
        <w:rPr>
          <w:rFonts w:asciiTheme="majorHAnsi" w:hAnsiTheme="majorHAnsi" w:cstheme="majorHAnsi"/>
          <w:color w:val="0070C0"/>
          <w:sz w:val="26"/>
          <w:szCs w:val="26"/>
        </w:rPr>
        <w:tab/>
      </w:r>
      <w:bookmarkEnd w:id="3"/>
      <w:bookmarkEnd w:id="4"/>
      <w:bookmarkEnd w:id="5"/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Người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 </w:t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thực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 </w:t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hiện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: </w:t>
      </w:r>
      <w:r w:rsidR="003F58C7">
        <w:rPr>
          <w:rFonts w:asciiTheme="majorHAnsi" w:hAnsiTheme="majorHAnsi" w:cstheme="majorHAnsi"/>
          <w:b/>
          <w:color w:val="0070C0"/>
          <w:sz w:val="32"/>
          <w:szCs w:val="32"/>
        </w:rPr>
        <w:t xml:space="preserve">Lê Gia </w:t>
      </w:r>
      <w:proofErr w:type="spellStart"/>
      <w:r w:rsidR="003F58C7">
        <w:rPr>
          <w:rFonts w:asciiTheme="majorHAnsi" w:hAnsiTheme="majorHAnsi" w:cstheme="majorHAnsi"/>
          <w:b/>
          <w:color w:val="0070C0"/>
          <w:sz w:val="32"/>
          <w:szCs w:val="32"/>
        </w:rPr>
        <w:t>Bão</w:t>
      </w:r>
      <w:proofErr w:type="spellEnd"/>
    </w:p>
    <w:p w14:paraId="2A85F249" w14:textId="77777777" w:rsidR="00BF5F45" w:rsidRPr="009B2749" w:rsidRDefault="00BF5F45" w:rsidP="00BF5F45">
      <w:pPr>
        <w:tabs>
          <w:tab w:val="left" w:pos="3402"/>
          <w:tab w:val="left" w:pos="5387"/>
          <w:tab w:val="left" w:pos="6480"/>
        </w:tabs>
        <w:spacing w:line="360" w:lineRule="auto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9B2749">
        <w:rPr>
          <w:rFonts w:asciiTheme="majorHAnsi" w:hAnsiTheme="majorHAnsi" w:cstheme="majorHAnsi"/>
          <w:b/>
          <w:color w:val="0070C0"/>
          <w:sz w:val="32"/>
          <w:szCs w:val="32"/>
        </w:rPr>
        <w:tab/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Mã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 </w:t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số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: </w:t>
      </w:r>
      <w:r w:rsidRPr="009B2749">
        <w:rPr>
          <w:rFonts w:asciiTheme="majorHAnsi" w:hAnsiTheme="majorHAnsi" w:cstheme="majorHAnsi"/>
          <w:color w:val="0070C0"/>
          <w:sz w:val="32"/>
          <w:szCs w:val="32"/>
        </w:rPr>
        <w:tab/>
      </w:r>
      <w:r w:rsidR="003F58C7">
        <w:rPr>
          <w:rFonts w:asciiTheme="majorHAnsi" w:hAnsiTheme="majorHAnsi" w:cstheme="majorHAnsi"/>
          <w:b/>
          <w:color w:val="0070C0"/>
          <w:sz w:val="32"/>
          <w:szCs w:val="32"/>
        </w:rPr>
        <w:t>21116003</w:t>
      </w:r>
    </w:p>
    <w:p w14:paraId="6FACA692" w14:textId="77777777" w:rsidR="00BF5F45" w:rsidRPr="009B2749" w:rsidRDefault="00BF5F45" w:rsidP="00BF5F45">
      <w:pPr>
        <w:tabs>
          <w:tab w:val="left" w:pos="3402"/>
          <w:tab w:val="left" w:pos="5387"/>
          <w:tab w:val="left" w:pos="6480"/>
        </w:tabs>
        <w:spacing w:line="360" w:lineRule="auto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9B2749">
        <w:rPr>
          <w:rFonts w:asciiTheme="majorHAnsi" w:hAnsiTheme="majorHAnsi" w:cstheme="majorHAnsi"/>
          <w:color w:val="0070C0"/>
          <w:sz w:val="32"/>
          <w:szCs w:val="32"/>
        </w:rPr>
        <w:tab/>
      </w:r>
      <w:proofErr w:type="spellStart"/>
      <w:r w:rsidRPr="009B2749">
        <w:rPr>
          <w:rFonts w:asciiTheme="majorHAnsi" w:hAnsiTheme="majorHAnsi" w:cstheme="majorHAnsi"/>
          <w:color w:val="0070C0"/>
          <w:sz w:val="32"/>
          <w:szCs w:val="32"/>
        </w:rPr>
        <w:t>Lớp</w:t>
      </w:r>
      <w:proofErr w:type="spellEnd"/>
      <w:r w:rsidRPr="009B2749">
        <w:rPr>
          <w:rFonts w:asciiTheme="majorHAnsi" w:hAnsiTheme="majorHAnsi" w:cstheme="majorHAnsi"/>
          <w:color w:val="0070C0"/>
          <w:sz w:val="32"/>
          <w:szCs w:val="32"/>
        </w:rPr>
        <w:t xml:space="preserve">: </w:t>
      </w:r>
      <w:r w:rsidRPr="009B2749">
        <w:rPr>
          <w:rFonts w:asciiTheme="majorHAnsi" w:hAnsiTheme="majorHAnsi" w:cstheme="majorHAnsi"/>
          <w:color w:val="0070C0"/>
          <w:sz w:val="32"/>
          <w:szCs w:val="32"/>
        </w:rPr>
        <w:tab/>
      </w:r>
      <w:r w:rsidR="00542A32" w:rsidRPr="00542A32">
        <w:rPr>
          <w:rFonts w:asciiTheme="majorHAnsi" w:hAnsiTheme="majorHAnsi" w:cstheme="majorHAnsi"/>
          <w:b/>
          <w:color w:val="0070C0"/>
          <w:sz w:val="32"/>
          <w:szCs w:val="32"/>
        </w:rPr>
        <w:t>2</w:t>
      </w:r>
      <w:r w:rsidR="00D47A0F">
        <w:rPr>
          <w:rFonts w:asciiTheme="majorHAnsi" w:hAnsiTheme="majorHAnsi" w:cstheme="majorHAnsi"/>
          <w:b/>
          <w:color w:val="0070C0"/>
          <w:sz w:val="32"/>
          <w:szCs w:val="32"/>
        </w:rPr>
        <w:t>1</w:t>
      </w:r>
      <w:r w:rsidR="00884D8D" w:rsidRPr="009B2749">
        <w:rPr>
          <w:rFonts w:asciiTheme="majorHAnsi" w:hAnsiTheme="majorHAnsi" w:cstheme="majorHAnsi"/>
          <w:b/>
          <w:color w:val="0070C0"/>
          <w:sz w:val="32"/>
          <w:szCs w:val="32"/>
        </w:rPr>
        <w:t>.1 UDPM</w:t>
      </w:r>
    </w:p>
    <w:p w14:paraId="4D7F16E4" w14:textId="77777777" w:rsidR="004A61DD" w:rsidRDefault="004A61DD" w:rsidP="00BF5F45">
      <w:pPr>
        <w:spacing w:before="120" w:line="360" w:lineRule="auto"/>
        <w:jc w:val="center"/>
        <w:rPr>
          <w:rFonts w:asciiTheme="majorHAnsi" w:hAnsiTheme="majorHAnsi" w:cstheme="majorHAnsi"/>
          <w:b/>
          <w:color w:val="0070C0"/>
          <w:sz w:val="28"/>
          <w:szCs w:val="28"/>
        </w:rPr>
      </w:pPr>
    </w:p>
    <w:p w14:paraId="1F9DF961" w14:textId="77777777" w:rsidR="009B2749" w:rsidRPr="00D7271C" w:rsidRDefault="009B2749" w:rsidP="00BF5F45">
      <w:pPr>
        <w:spacing w:before="120" w:line="360" w:lineRule="auto"/>
        <w:jc w:val="center"/>
        <w:rPr>
          <w:rFonts w:asciiTheme="majorHAnsi" w:hAnsiTheme="majorHAnsi" w:cstheme="majorHAnsi"/>
          <w:b/>
          <w:color w:val="0070C0"/>
          <w:sz w:val="28"/>
          <w:szCs w:val="28"/>
        </w:rPr>
      </w:pPr>
    </w:p>
    <w:p w14:paraId="0A74BBD5" w14:textId="77777777" w:rsidR="00BF5F45" w:rsidRPr="00D7271C" w:rsidRDefault="00884D8D" w:rsidP="00884D8D">
      <w:pPr>
        <w:spacing w:before="120" w:line="360" w:lineRule="auto"/>
        <w:jc w:val="center"/>
        <w:rPr>
          <w:rFonts w:asciiTheme="majorHAnsi" w:hAnsiTheme="majorHAnsi" w:cstheme="majorHAnsi"/>
          <w:color w:val="0070C0"/>
          <w:sz w:val="28"/>
          <w:szCs w:val="28"/>
        </w:rPr>
        <w:sectPr w:rsidR="00BF5F45" w:rsidRPr="00D7271C">
          <w:pgSz w:w="12240" w:h="15840"/>
          <w:pgMar w:top="1985" w:right="1418" w:bottom="1418" w:left="1985" w:header="1134" w:footer="1402" w:gutter="0"/>
          <w:pgBorders w:zOrder="back">
            <w:top w:val="twistedLines1" w:sz="20" w:space="1" w:color="1F497D"/>
            <w:left w:val="twistedLines1" w:sz="20" w:space="4" w:color="1F497D"/>
            <w:bottom w:val="twistedLines1" w:sz="20" w:space="1" w:color="1F497D"/>
            <w:right w:val="twistedLines1" w:sz="20" w:space="4" w:color="1F497D"/>
          </w:pgBorders>
          <w:cols w:space="720"/>
        </w:sectPr>
      </w:pPr>
      <w:proofErr w:type="spellStart"/>
      <w:r w:rsidRPr="00D7271C">
        <w:rPr>
          <w:rFonts w:asciiTheme="majorHAnsi" w:hAnsiTheme="majorHAnsi" w:cstheme="majorHAnsi"/>
          <w:b/>
          <w:color w:val="0070C0"/>
          <w:sz w:val="28"/>
          <w:szCs w:val="28"/>
        </w:rPr>
        <w:t>Cần</w:t>
      </w:r>
      <w:proofErr w:type="spellEnd"/>
      <w:r w:rsidRPr="00D7271C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Thơ</w:t>
      </w:r>
      <w:r w:rsidR="00BF5F45" w:rsidRPr="00D7271C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– </w:t>
      </w:r>
      <w:r w:rsidR="00542A32">
        <w:rPr>
          <w:rFonts w:asciiTheme="majorHAnsi" w:hAnsiTheme="majorHAnsi" w:cstheme="majorHAnsi"/>
          <w:b/>
          <w:color w:val="0070C0"/>
          <w:sz w:val="28"/>
          <w:szCs w:val="28"/>
        </w:rPr>
        <w:t>10</w:t>
      </w:r>
      <w:r w:rsidRPr="00D7271C">
        <w:rPr>
          <w:rFonts w:asciiTheme="majorHAnsi" w:hAnsiTheme="majorHAnsi" w:cstheme="majorHAnsi"/>
          <w:b/>
          <w:color w:val="0070C0"/>
          <w:sz w:val="28"/>
          <w:szCs w:val="28"/>
        </w:rPr>
        <w:t>/</w:t>
      </w:r>
      <w:r w:rsidR="00E32961" w:rsidRPr="00D7271C">
        <w:rPr>
          <w:rFonts w:asciiTheme="majorHAnsi" w:hAnsiTheme="majorHAnsi" w:cstheme="majorHAnsi"/>
          <w:b/>
          <w:color w:val="0070C0"/>
          <w:sz w:val="28"/>
          <w:szCs w:val="28"/>
        </w:rPr>
        <w:t>20</w:t>
      </w:r>
      <w:r w:rsidR="00504212">
        <w:rPr>
          <w:rFonts w:asciiTheme="majorHAnsi" w:hAnsiTheme="majorHAnsi" w:cstheme="majorHAnsi"/>
          <w:b/>
          <w:color w:val="0070C0"/>
          <w:sz w:val="28"/>
          <w:szCs w:val="28"/>
        </w:rPr>
        <w:t>2</w:t>
      </w:r>
      <w:r w:rsidR="00D47A0F">
        <w:rPr>
          <w:rFonts w:asciiTheme="majorHAnsi" w:hAnsiTheme="majorHAnsi" w:cstheme="majorHAnsi"/>
          <w:b/>
          <w:color w:val="0070C0"/>
          <w:sz w:val="28"/>
          <w:szCs w:val="28"/>
        </w:rPr>
        <w:t>3</w:t>
      </w:r>
    </w:p>
    <w:p w14:paraId="3B5699B2" w14:textId="77777777" w:rsidR="008F4408" w:rsidRPr="00A83AB2" w:rsidRDefault="00A83AB2" w:rsidP="00A83AB2">
      <w:pPr>
        <w:rPr>
          <w:rFonts w:asciiTheme="majorHAnsi" w:hAnsiTheme="majorHAnsi" w:cstheme="majorHAnsi"/>
          <w:bCs/>
          <w:sz w:val="32"/>
          <w:szCs w:val="32"/>
        </w:rPr>
      </w:pPr>
      <w:bookmarkStart w:id="6" w:name="_Toc291597757"/>
      <w:bookmarkEnd w:id="6"/>
      <w:proofErr w:type="spellStart"/>
      <w:r>
        <w:rPr>
          <w:rFonts w:asciiTheme="majorHAnsi" w:hAnsiTheme="majorHAnsi" w:cstheme="majorHAnsi"/>
          <w:bCs/>
          <w:sz w:val="32"/>
          <w:szCs w:val="32"/>
        </w:rPr>
        <w:lastRenderedPageBreak/>
        <w:t>I.</w:t>
      </w:r>
      <w:r w:rsidRPr="00A83AB2">
        <w:rPr>
          <w:rFonts w:asciiTheme="majorHAnsi" w:hAnsiTheme="majorHAnsi" w:cstheme="majorHAnsi"/>
          <w:bCs/>
          <w:sz w:val="32"/>
          <w:szCs w:val="32"/>
        </w:rPr>
        <w:t>Mô</w:t>
      </w:r>
      <w:proofErr w:type="spellEnd"/>
      <w:r w:rsidRPr="00A83AB2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A83AB2">
        <w:rPr>
          <w:rFonts w:asciiTheme="majorHAnsi" w:hAnsiTheme="majorHAnsi" w:cstheme="majorHAnsi"/>
          <w:bCs/>
          <w:sz w:val="32"/>
          <w:szCs w:val="32"/>
        </w:rPr>
        <w:t>t</w:t>
      </w:r>
      <w:r w:rsidR="008F4408" w:rsidRPr="00A83AB2">
        <w:rPr>
          <w:rFonts w:asciiTheme="majorHAnsi" w:hAnsiTheme="majorHAnsi" w:cstheme="majorHAnsi"/>
          <w:bCs/>
          <w:sz w:val="32"/>
          <w:szCs w:val="32"/>
        </w:rPr>
        <w:t>ả</w:t>
      </w:r>
      <w:proofErr w:type="spellEnd"/>
      <w:r w:rsidRPr="00A83AB2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A83AB2">
        <w:rPr>
          <w:rFonts w:asciiTheme="majorHAnsi" w:hAnsiTheme="majorHAnsi" w:cstheme="majorHAnsi"/>
          <w:bCs/>
          <w:sz w:val="32"/>
          <w:szCs w:val="32"/>
        </w:rPr>
        <w:t>bài</w:t>
      </w:r>
      <w:proofErr w:type="spellEnd"/>
      <w:r w:rsidRPr="00A83AB2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A83AB2">
        <w:rPr>
          <w:rFonts w:asciiTheme="majorHAnsi" w:hAnsiTheme="majorHAnsi" w:cstheme="majorHAnsi"/>
          <w:bCs/>
          <w:sz w:val="32"/>
          <w:szCs w:val="32"/>
        </w:rPr>
        <w:t>toán</w:t>
      </w:r>
      <w:proofErr w:type="spellEnd"/>
    </w:p>
    <w:p w14:paraId="045307CD" w14:textId="77777777" w:rsidR="008F4408" w:rsidRPr="00E8238A" w:rsidRDefault="00E96AF8" w:rsidP="00E96AF8">
      <w:p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bán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điện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thoại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là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một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hệ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được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thiết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kế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để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quá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trình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bán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hoạt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động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liên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quan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đến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doanh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thu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nhân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viên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trong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một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cửa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bán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điện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thoại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.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Hệ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này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cung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cấp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chức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năng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dữ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liệu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cập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nhật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tin,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kê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để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giúp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cửa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đưa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ra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quyết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định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hiệu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quả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tạo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ra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báo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cáo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liên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quan</w:t>
      </w:r>
      <w:proofErr w:type="spellEnd"/>
      <w:r w:rsidRPr="00A72FF4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005EF78D" w14:textId="77777777" w:rsidR="008F4408" w:rsidRPr="00412256" w:rsidRDefault="008F4408" w:rsidP="008F4408">
      <w:pPr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412256">
        <w:rPr>
          <w:rFonts w:asciiTheme="majorHAnsi" w:hAnsiTheme="majorHAnsi" w:cstheme="majorHAnsi"/>
          <w:bCs/>
          <w:sz w:val="32"/>
          <w:szCs w:val="32"/>
        </w:rPr>
        <w:t>Yêu</w:t>
      </w:r>
      <w:proofErr w:type="spellEnd"/>
      <w:r w:rsidRPr="00412256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412256">
        <w:rPr>
          <w:rFonts w:asciiTheme="majorHAnsi" w:hAnsiTheme="majorHAnsi" w:cstheme="majorHAnsi"/>
          <w:bCs/>
          <w:sz w:val="32"/>
          <w:szCs w:val="32"/>
        </w:rPr>
        <w:t>Cầu</w:t>
      </w:r>
      <w:proofErr w:type="spellEnd"/>
      <w:r w:rsidRPr="00412256">
        <w:rPr>
          <w:rFonts w:asciiTheme="majorHAnsi" w:hAnsiTheme="majorHAnsi" w:cstheme="majorHAnsi"/>
          <w:bCs/>
          <w:sz w:val="32"/>
          <w:szCs w:val="32"/>
        </w:rPr>
        <w:t>:</w:t>
      </w:r>
    </w:p>
    <w:p w14:paraId="564B98EA" w14:textId="77777777" w:rsidR="00E8238A" w:rsidRPr="00460249" w:rsidRDefault="00E8238A" w:rsidP="00E8238A">
      <w:pPr>
        <w:numPr>
          <w:ilvl w:val="0"/>
          <w:numId w:val="25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Quản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:</w:t>
      </w:r>
    </w:p>
    <w:p w14:paraId="2D3627CC" w14:textId="77777777" w:rsidR="00E8238A" w:rsidRPr="00460249" w:rsidRDefault="00E8238A" w:rsidP="00E8238A">
      <w:pPr>
        <w:numPr>
          <w:ilvl w:val="0"/>
          <w:numId w:val="26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Hiển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thị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danh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hiện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có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bao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gồm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cơ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bản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về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11A1765C" w14:textId="77777777" w:rsidR="00E8238A" w:rsidRPr="00460249" w:rsidRDefault="00E8238A" w:rsidP="00E8238A">
      <w:pPr>
        <w:numPr>
          <w:ilvl w:val="0"/>
          <w:numId w:val="26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Cung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cấp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năng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thêm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mới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cập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nhật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của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7A465234" w14:textId="77777777" w:rsidR="00E8238A" w:rsidRPr="00460249" w:rsidRDefault="00E8238A" w:rsidP="00E8238A">
      <w:pPr>
        <w:numPr>
          <w:ilvl w:val="0"/>
          <w:numId w:val="26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Cho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phép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xóa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còn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hoạt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động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76CC8A3A" w14:textId="77777777" w:rsidR="00E8238A" w:rsidRPr="00460249" w:rsidRDefault="00E8238A" w:rsidP="00E8238A">
      <w:pPr>
        <w:numPr>
          <w:ilvl w:val="0"/>
          <w:numId w:val="26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Hỗ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trợ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theo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tên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số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điện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thoại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địa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chỉ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hoặc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tiêu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chí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1FDFBE4C" w14:textId="77777777" w:rsidR="00E8238A" w:rsidRPr="00460249" w:rsidRDefault="00E8238A" w:rsidP="00E8238A">
      <w:pPr>
        <w:numPr>
          <w:ilvl w:val="0"/>
          <w:numId w:val="27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Quản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:</w:t>
      </w:r>
    </w:p>
    <w:p w14:paraId="65941A63" w14:textId="77777777" w:rsidR="00E8238A" w:rsidRPr="00460249" w:rsidRDefault="00E8238A" w:rsidP="00E8238A">
      <w:pPr>
        <w:numPr>
          <w:ilvl w:val="0"/>
          <w:numId w:val="28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Hiển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thị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danh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hiện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có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bao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gồm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về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tên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mô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giá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bán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số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lượng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tồn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7DC52B51" w14:textId="77777777" w:rsidR="00E8238A" w:rsidRPr="00460249" w:rsidRDefault="00E8238A" w:rsidP="00E8238A">
      <w:pPr>
        <w:numPr>
          <w:ilvl w:val="0"/>
          <w:numId w:val="28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Cho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phép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thêm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mới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cập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nhật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của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101BBD16" w14:textId="77777777" w:rsidR="00E8238A" w:rsidRPr="00460249" w:rsidRDefault="00E8238A" w:rsidP="00E8238A">
      <w:pPr>
        <w:numPr>
          <w:ilvl w:val="0"/>
          <w:numId w:val="28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Cung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cấp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năng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xóa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còn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sử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dụng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1331B5CF" w14:textId="77777777" w:rsidR="00E8238A" w:rsidRPr="00460249" w:rsidRDefault="00E8238A" w:rsidP="00E8238A">
      <w:pPr>
        <w:numPr>
          <w:ilvl w:val="0"/>
          <w:numId w:val="28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Hỗ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trợ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theo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tên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mô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hoặc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tiêu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chí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75187E3E" w14:textId="77777777" w:rsidR="00E8238A" w:rsidRPr="00460249" w:rsidRDefault="00E8238A" w:rsidP="00E8238A">
      <w:pPr>
        <w:numPr>
          <w:ilvl w:val="0"/>
          <w:numId w:val="29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Quản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lý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:</w:t>
      </w:r>
    </w:p>
    <w:p w14:paraId="47B00BA1" w14:textId="77777777" w:rsidR="00E8238A" w:rsidRPr="00460249" w:rsidRDefault="00E8238A" w:rsidP="00E8238A">
      <w:pPr>
        <w:numPr>
          <w:ilvl w:val="0"/>
          <w:numId w:val="30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Hiển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thị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danh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hiện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có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bao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gồm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về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ngày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đặt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chi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tiết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47BB0A1C" w14:textId="77777777" w:rsidR="00E8238A" w:rsidRPr="00460249" w:rsidRDefault="00E8238A" w:rsidP="00E8238A">
      <w:pPr>
        <w:numPr>
          <w:ilvl w:val="0"/>
          <w:numId w:val="30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Hỗ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trợ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tạo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mới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bằng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chọn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thêm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6D7FC037" w14:textId="77777777" w:rsidR="00E8238A" w:rsidRPr="00460249" w:rsidRDefault="00E8238A" w:rsidP="00E8238A">
      <w:pPr>
        <w:numPr>
          <w:ilvl w:val="0"/>
          <w:numId w:val="30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Cung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cấp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chức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năng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cập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nhật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bao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gồm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thêm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hoặc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xóa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trong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58FDFB56" w14:textId="77777777" w:rsidR="00E8238A" w:rsidRPr="00460249" w:rsidRDefault="00E8238A" w:rsidP="00E8238A">
      <w:pPr>
        <w:numPr>
          <w:ilvl w:val="0"/>
          <w:numId w:val="30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Cho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phép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xóa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còn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cần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thiết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229FE7BD" w14:textId="77777777" w:rsidR="00E8238A" w:rsidRPr="00460249" w:rsidRDefault="00E8238A" w:rsidP="00E8238A">
      <w:pPr>
        <w:numPr>
          <w:ilvl w:val="0"/>
          <w:numId w:val="30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Hỗ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trợ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theo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ngày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đặt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hoặc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tiêu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chí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6B89FACD" w14:textId="77777777" w:rsidR="00E8238A" w:rsidRPr="00460249" w:rsidRDefault="00E8238A" w:rsidP="00E8238A">
      <w:pPr>
        <w:numPr>
          <w:ilvl w:val="0"/>
          <w:numId w:val="31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:</w:t>
      </w:r>
    </w:p>
    <w:p w14:paraId="27676CB5" w14:textId="77777777" w:rsidR="00E8238A" w:rsidRPr="00460249" w:rsidRDefault="00E8238A" w:rsidP="00E8238A">
      <w:pPr>
        <w:numPr>
          <w:ilvl w:val="0"/>
          <w:numId w:val="3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Cung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cấp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năng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nhanh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chóng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chính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xác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thông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tin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về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đơn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45C21453" w14:textId="77777777" w:rsidR="00E8238A" w:rsidRPr="00460249" w:rsidRDefault="00E8238A" w:rsidP="00E8238A">
      <w:pPr>
        <w:numPr>
          <w:ilvl w:val="0"/>
          <w:numId w:val="32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Hỗ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trợ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tiêu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chí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linh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hoạt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bao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gồm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tìm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kiếm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theo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tên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mã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ngày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số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điện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thoại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địa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chỉ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tiêu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chí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41929350" w14:textId="77777777" w:rsidR="00E8238A" w:rsidRPr="00460249" w:rsidRDefault="00E8238A" w:rsidP="00E8238A">
      <w:pPr>
        <w:numPr>
          <w:ilvl w:val="0"/>
          <w:numId w:val="33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kê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&amp; Báo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:</w:t>
      </w:r>
    </w:p>
    <w:p w14:paraId="2F2A31C4" w14:textId="77777777" w:rsidR="00E8238A" w:rsidRPr="00460249" w:rsidRDefault="00E8238A" w:rsidP="00E8238A">
      <w:pPr>
        <w:numPr>
          <w:ilvl w:val="0"/>
          <w:numId w:val="34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Cung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cấp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khả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năng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kê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và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báo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cáo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về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doanh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thu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liên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quan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đến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ngày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tháng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quý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hoặc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năm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00C3ED8B" w14:textId="77777777" w:rsidR="00E8238A" w:rsidRPr="00460249" w:rsidRDefault="00E8238A" w:rsidP="00E8238A">
      <w:pPr>
        <w:numPr>
          <w:ilvl w:val="0"/>
          <w:numId w:val="34"/>
        </w:numPr>
        <w:shd w:val="clear" w:color="auto" w:fill="F7F7F7"/>
        <w:rPr>
          <w:rFonts w:asciiTheme="majorHAnsi" w:eastAsia="Times New Roman" w:hAnsiTheme="majorHAnsi" w:cstheme="majorHAnsi"/>
          <w:color w:val="000000"/>
          <w:sz w:val="28"/>
          <w:szCs w:val="27"/>
        </w:rPr>
      </w:pP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Thống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kê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doanh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thu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theo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khách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hàng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,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sản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phẩm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hoặc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nhân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 xml:space="preserve"> </w:t>
      </w:r>
      <w:proofErr w:type="spellStart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viên</w:t>
      </w:r>
      <w:proofErr w:type="spellEnd"/>
      <w:r w:rsidRPr="00460249">
        <w:rPr>
          <w:rFonts w:asciiTheme="majorHAnsi" w:eastAsia="Times New Roman" w:hAnsiTheme="majorHAnsi" w:cstheme="majorHAnsi"/>
          <w:color w:val="000000"/>
          <w:sz w:val="28"/>
          <w:szCs w:val="27"/>
        </w:rPr>
        <w:t>.</w:t>
      </w:r>
    </w:p>
    <w:p w14:paraId="777CAFF4" w14:textId="77777777" w:rsidR="008F4408" w:rsidRDefault="008F4408">
      <w:pPr>
        <w:spacing w:after="200" w:line="276" w:lineRule="auto"/>
        <w:rPr>
          <w:rFonts w:asciiTheme="majorHAnsi" w:hAnsiTheme="majorHAnsi" w:cstheme="majorHAnsi"/>
          <w:i/>
          <w:sz w:val="28"/>
          <w:szCs w:val="28"/>
        </w:rPr>
      </w:pPr>
    </w:p>
    <w:p w14:paraId="05772845" w14:textId="77777777" w:rsidR="008F4408" w:rsidRDefault="008F4408">
      <w:pPr>
        <w:spacing w:after="200" w:line="276" w:lineRule="auto"/>
        <w:rPr>
          <w:rFonts w:asciiTheme="majorHAnsi" w:hAnsiTheme="majorHAnsi" w:cstheme="majorHAnsi"/>
          <w:i/>
          <w:sz w:val="28"/>
          <w:szCs w:val="28"/>
        </w:rPr>
      </w:pPr>
    </w:p>
    <w:p w14:paraId="47508B0D" w14:textId="77777777" w:rsidR="008F4408" w:rsidRDefault="008F4408" w:rsidP="008F440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31850">
        <w:rPr>
          <w:rFonts w:asciiTheme="majorHAnsi" w:hAnsiTheme="majorHAnsi" w:cstheme="majorHAnsi"/>
          <w:sz w:val="28"/>
          <w:szCs w:val="28"/>
        </w:rPr>
        <w:t>II.Thiế</w:t>
      </w:r>
      <w:r w:rsidR="00263909">
        <w:rPr>
          <w:rFonts w:asciiTheme="majorHAnsi" w:hAnsiTheme="majorHAnsi" w:cstheme="majorHAnsi"/>
          <w:sz w:val="28"/>
          <w:szCs w:val="28"/>
        </w:rPr>
        <w:t>t</w:t>
      </w:r>
      <w:proofErr w:type="spellEnd"/>
      <w:r w:rsid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63909">
        <w:rPr>
          <w:rFonts w:asciiTheme="majorHAnsi" w:hAnsiTheme="majorHAnsi" w:cstheme="majorHAnsi"/>
          <w:sz w:val="28"/>
          <w:szCs w:val="28"/>
        </w:rPr>
        <w:t>k</w:t>
      </w:r>
      <w:r w:rsidRPr="00031850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CSDL</w:t>
      </w:r>
    </w:p>
    <w:p w14:paraId="77F33D19" w14:textId="77777777" w:rsidR="00263909" w:rsidRDefault="00263909" w:rsidP="00263909">
      <w:pPr>
        <w:pStyle w:val="ListParagraph"/>
        <w:numPr>
          <w:ilvl w:val="0"/>
          <w:numId w:val="19"/>
        </w:numPr>
        <w:tabs>
          <w:tab w:val="left" w:pos="1464"/>
        </w:tabs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M</w:t>
      </w:r>
      <w:r w:rsidR="00B93AFE" w:rsidRPr="00B93AFE">
        <w:rPr>
          <w:rFonts w:asciiTheme="majorHAnsi" w:hAnsiTheme="majorHAnsi" w:cstheme="majorHAnsi"/>
          <w:bCs/>
          <w:sz w:val="28"/>
          <w:szCs w:val="28"/>
        </w:rPr>
        <w:t>ối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quan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hệ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giữa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các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bảng</w:t>
      </w:r>
      <w:proofErr w:type="spellEnd"/>
    </w:p>
    <w:p w14:paraId="497BDDF2" w14:textId="77777777" w:rsidR="00413A39" w:rsidRPr="00413A39" w:rsidRDefault="008B2747" w:rsidP="00413A39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Cs/>
          <w:sz w:val="28"/>
          <w:szCs w:val="28"/>
        </w:rPr>
      </w:pPr>
      <w:r>
        <w:pict w14:anchorId="2E6C0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259.2pt">
            <v:imagedata r:id="rId9" o:title="Capture"/>
          </v:shape>
        </w:pict>
      </w:r>
    </w:p>
    <w:p w14:paraId="2FFE5C1D" w14:textId="77777777" w:rsidR="00263909" w:rsidRDefault="00B93AFE" w:rsidP="00263909">
      <w:pPr>
        <w:pStyle w:val="ListParagraph"/>
        <w:numPr>
          <w:ilvl w:val="0"/>
          <w:numId w:val="19"/>
        </w:numPr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Thiết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kế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bảng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và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</w:p>
    <w:p w14:paraId="4C209E26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TABLE 1:</w:t>
      </w:r>
      <w:r w:rsidR="00413A39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413A39">
        <w:rPr>
          <w:rFonts w:asciiTheme="majorHAnsi" w:hAnsiTheme="majorHAnsi" w:cstheme="majorHAnsi"/>
          <w:bCs/>
          <w:sz w:val="28"/>
          <w:szCs w:val="28"/>
        </w:rPr>
        <w:t>NhanVien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Manhanvien</w:t>
      </w:r>
      <w:r w:rsidR="00413A39">
        <w:rPr>
          <w:rFonts w:asciiTheme="majorHAnsi" w:hAnsiTheme="majorHAnsi" w:cstheme="majorHAnsi"/>
          <w:bCs/>
          <w:sz w:val="28"/>
          <w:szCs w:val="28"/>
        </w:rPr>
        <w:t>,Hoten,NgaySinh,DiaChi,DienThoai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</w:t>
      </w:r>
    </w:p>
    <w:p w14:paraId="1A5FFAF0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3B7440" wp14:editId="60E76369">
            <wp:extent cx="36861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F05">
        <w:rPr>
          <w:rFonts w:asciiTheme="majorHAnsi" w:hAnsiTheme="majorHAnsi" w:cstheme="majorHAnsi"/>
          <w:bCs/>
          <w:sz w:val="28"/>
          <w:szCs w:val="28"/>
        </w:rPr>
        <w:t>0.</w:t>
      </w:r>
    </w:p>
    <w:p w14:paraId="6F2A8893" w14:textId="77777777" w:rsidR="00F35F05" w:rsidRDefault="00F35F0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4DC662DE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9005D4" w14:paraId="794DF0EB" w14:textId="77777777" w:rsidTr="000456CA">
        <w:trPr>
          <w:trHeight w:val="285"/>
        </w:trPr>
        <w:tc>
          <w:tcPr>
            <w:tcW w:w="835" w:type="dxa"/>
          </w:tcPr>
          <w:p w14:paraId="4ECBB50A" w14:textId="77777777" w:rsidR="009005D4" w:rsidRDefault="009005D4" w:rsidP="00B21BB2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77ED2B07" w14:textId="77777777" w:rsidR="009005D4" w:rsidRDefault="009005D4" w:rsidP="009005D4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6098A90C" w14:textId="77777777" w:rsidR="009005D4" w:rsidRDefault="009005D4" w:rsidP="009005D4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5B9A14CA" w14:textId="77777777" w:rsidR="009005D4" w:rsidRDefault="009005D4" w:rsidP="009005D4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411C64A5" w14:textId="77777777" w:rsidR="009005D4" w:rsidRDefault="009005D4" w:rsidP="009005D4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9005D4" w14:paraId="20199167" w14:textId="77777777" w:rsidTr="000456CA">
        <w:trPr>
          <w:trHeight w:val="285"/>
        </w:trPr>
        <w:tc>
          <w:tcPr>
            <w:tcW w:w="835" w:type="dxa"/>
          </w:tcPr>
          <w:p w14:paraId="3E20658D" w14:textId="77777777" w:rsidR="009005D4" w:rsidRDefault="00B21BB2" w:rsidP="00B21BB2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BE4A790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984" w:type="dxa"/>
          </w:tcPr>
          <w:p w14:paraId="0DFD3B3F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6D6A425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33640B7D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9005D4" w14:paraId="56F1FCA0" w14:textId="77777777" w:rsidTr="000456CA">
        <w:trPr>
          <w:trHeight w:val="285"/>
        </w:trPr>
        <w:tc>
          <w:tcPr>
            <w:tcW w:w="835" w:type="dxa"/>
          </w:tcPr>
          <w:p w14:paraId="0FEBF1D7" w14:textId="77777777" w:rsidR="009005D4" w:rsidRDefault="00B21BB2" w:rsidP="00B21BB2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9A97B47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HoLot</w:t>
            </w:r>
          </w:p>
        </w:tc>
        <w:tc>
          <w:tcPr>
            <w:tcW w:w="1984" w:type="dxa"/>
          </w:tcPr>
          <w:p w14:paraId="25EB3926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BFC1EED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30</w:t>
            </w:r>
          </w:p>
        </w:tc>
        <w:tc>
          <w:tcPr>
            <w:tcW w:w="2094" w:type="dxa"/>
          </w:tcPr>
          <w:p w14:paraId="223B45D0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lót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9005D4" w14:paraId="2F4BB32C" w14:textId="77777777" w:rsidTr="000456CA">
        <w:trPr>
          <w:trHeight w:val="285"/>
        </w:trPr>
        <w:tc>
          <w:tcPr>
            <w:tcW w:w="835" w:type="dxa"/>
          </w:tcPr>
          <w:p w14:paraId="1C756B95" w14:textId="77777777" w:rsidR="009005D4" w:rsidRDefault="00B21BB2" w:rsidP="00B21BB2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2268" w:type="dxa"/>
          </w:tcPr>
          <w:p w14:paraId="5FACE45B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Ten</w:t>
            </w:r>
          </w:p>
        </w:tc>
        <w:tc>
          <w:tcPr>
            <w:tcW w:w="1984" w:type="dxa"/>
          </w:tcPr>
          <w:p w14:paraId="06C15DDD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33AA2DA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3B866E8C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</w:p>
        </w:tc>
      </w:tr>
      <w:tr w:rsidR="009005D4" w14:paraId="5A76933A" w14:textId="77777777" w:rsidTr="000456CA">
        <w:trPr>
          <w:trHeight w:val="285"/>
        </w:trPr>
        <w:tc>
          <w:tcPr>
            <w:tcW w:w="835" w:type="dxa"/>
          </w:tcPr>
          <w:p w14:paraId="06256F50" w14:textId="77777777" w:rsidR="009005D4" w:rsidRDefault="00B21BB2" w:rsidP="00B21BB2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652BF8BF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NgaySinh</w:t>
            </w:r>
            <w:proofErr w:type="spellEnd"/>
          </w:p>
        </w:tc>
        <w:tc>
          <w:tcPr>
            <w:tcW w:w="1984" w:type="dxa"/>
          </w:tcPr>
          <w:p w14:paraId="62F2A96D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125AA5F9" w14:textId="77777777" w:rsidR="009005D4" w:rsidRDefault="009005D4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094" w:type="dxa"/>
          </w:tcPr>
          <w:p w14:paraId="3A9E0019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9005D4" w14:paraId="561AABB4" w14:textId="77777777" w:rsidTr="000456CA">
        <w:trPr>
          <w:trHeight w:val="285"/>
        </w:trPr>
        <w:tc>
          <w:tcPr>
            <w:tcW w:w="835" w:type="dxa"/>
          </w:tcPr>
          <w:p w14:paraId="11FAF13D" w14:textId="77777777" w:rsidR="009005D4" w:rsidRDefault="00B21BB2" w:rsidP="00B21BB2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63056A7A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984" w:type="dxa"/>
          </w:tcPr>
          <w:p w14:paraId="61D2C8CC" w14:textId="77777777" w:rsidR="009005D4" w:rsidRDefault="00B21BB2" w:rsidP="00B21BB2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6E6E2B53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255</w:t>
            </w:r>
          </w:p>
        </w:tc>
        <w:tc>
          <w:tcPr>
            <w:tcW w:w="2094" w:type="dxa"/>
          </w:tcPr>
          <w:p w14:paraId="1380FA9A" w14:textId="77777777" w:rsidR="009005D4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Địa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chỉ</w:t>
            </w:r>
            <w:proofErr w:type="spellEnd"/>
          </w:p>
        </w:tc>
      </w:tr>
      <w:tr w:rsidR="00B21BB2" w14:paraId="45F9C96D" w14:textId="77777777" w:rsidTr="000456CA">
        <w:trPr>
          <w:trHeight w:val="285"/>
        </w:trPr>
        <w:tc>
          <w:tcPr>
            <w:tcW w:w="835" w:type="dxa"/>
          </w:tcPr>
          <w:p w14:paraId="5839F659" w14:textId="77777777" w:rsidR="00B21BB2" w:rsidRDefault="00B21BB2" w:rsidP="00B21BB2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42ACABFE" w14:textId="77777777" w:rsidR="00B21BB2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DienThoai</w:t>
            </w:r>
            <w:proofErr w:type="spellEnd"/>
          </w:p>
        </w:tc>
        <w:tc>
          <w:tcPr>
            <w:tcW w:w="1984" w:type="dxa"/>
          </w:tcPr>
          <w:p w14:paraId="754F0C2E" w14:textId="77777777" w:rsidR="00B21BB2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749349E7" w14:textId="77777777" w:rsidR="00B21BB2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15</w:t>
            </w:r>
          </w:p>
        </w:tc>
        <w:tc>
          <w:tcPr>
            <w:tcW w:w="2094" w:type="dxa"/>
          </w:tcPr>
          <w:p w14:paraId="5187133C" w14:textId="77777777" w:rsidR="00B21BB2" w:rsidRDefault="00B21BB2" w:rsidP="009005D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thoại</w:t>
            </w:r>
            <w:proofErr w:type="spellEnd"/>
          </w:p>
        </w:tc>
      </w:tr>
    </w:tbl>
    <w:p w14:paraId="1AB13244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1AE2221D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2: 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K</w:t>
      </w:r>
      <w:r w:rsidR="00413A39">
        <w:rPr>
          <w:rFonts w:asciiTheme="majorHAnsi" w:hAnsiTheme="majorHAnsi" w:cstheme="majorHAnsi"/>
          <w:bCs/>
          <w:sz w:val="28"/>
          <w:szCs w:val="28"/>
        </w:rPr>
        <w:t>hachHang</w:t>
      </w:r>
      <w:proofErr w:type="spellEnd"/>
      <w:r w:rsidR="00413A39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 w:rsidR="00070893">
        <w:rPr>
          <w:rFonts w:asciiTheme="majorHAnsi" w:hAnsiTheme="majorHAnsi" w:cstheme="majorHAnsi"/>
          <w:bCs/>
          <w:sz w:val="28"/>
          <w:szCs w:val="28"/>
        </w:rPr>
        <w:t>MaKH,TenKH,DienThoai,Email</w:t>
      </w:r>
      <w:proofErr w:type="spellEnd"/>
      <w:r w:rsidR="00413A39">
        <w:rPr>
          <w:rFonts w:asciiTheme="majorHAnsi" w:hAnsiTheme="majorHAnsi" w:cstheme="majorHAnsi"/>
          <w:bCs/>
          <w:sz w:val="28"/>
          <w:szCs w:val="28"/>
        </w:rPr>
        <w:t>)</w:t>
      </w:r>
    </w:p>
    <w:p w14:paraId="704369FB" w14:textId="77777777" w:rsidR="00413A39" w:rsidRPr="00E962D1" w:rsidRDefault="00E962D1" w:rsidP="00E962D1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DD9AC6" wp14:editId="7B8764E2">
            <wp:extent cx="37147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ABE8" w14:textId="77777777" w:rsidR="00413A39" w:rsidRDefault="00413A39" w:rsidP="00413A39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413A39" w14:paraId="2B17887C" w14:textId="77777777" w:rsidTr="00DC0DC5">
        <w:trPr>
          <w:trHeight w:val="285"/>
        </w:trPr>
        <w:tc>
          <w:tcPr>
            <w:tcW w:w="835" w:type="dxa"/>
          </w:tcPr>
          <w:p w14:paraId="3CE0C883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16790C47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3CD8CC98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642DC406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4AC60E18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413A39" w14:paraId="6B49CE0E" w14:textId="77777777" w:rsidTr="00DC0DC5">
        <w:trPr>
          <w:trHeight w:val="285"/>
        </w:trPr>
        <w:tc>
          <w:tcPr>
            <w:tcW w:w="835" w:type="dxa"/>
          </w:tcPr>
          <w:p w14:paraId="40DBC7C0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A8AEE43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MaKH</w:t>
            </w:r>
          </w:p>
        </w:tc>
        <w:tc>
          <w:tcPr>
            <w:tcW w:w="1984" w:type="dxa"/>
          </w:tcPr>
          <w:p w14:paraId="4EE34E31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013B7D14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623A227C" w14:textId="77777777" w:rsidR="00413A39" w:rsidRDefault="00413A39" w:rsidP="00996FBF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="00996FBF">
              <w:rPr>
                <w:rFonts w:asciiTheme="majorHAnsi" w:hAnsiTheme="majorHAnsi" w:cstheme="majorHAnsi"/>
                <w:bCs/>
                <w:sz w:val="28"/>
                <w:szCs w:val="28"/>
              </w:rPr>
              <w:t>Khách</w:t>
            </w:r>
            <w:proofErr w:type="spellEnd"/>
            <w:r w:rsidR="00996FB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="00996FBF"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413A39" w14:paraId="4CE4DDC2" w14:textId="77777777" w:rsidTr="00DC0DC5">
        <w:trPr>
          <w:trHeight w:val="285"/>
        </w:trPr>
        <w:tc>
          <w:tcPr>
            <w:tcW w:w="835" w:type="dxa"/>
          </w:tcPr>
          <w:p w14:paraId="0972E0AE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72234C7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TenKH</w:t>
            </w:r>
            <w:proofErr w:type="spellEnd"/>
          </w:p>
        </w:tc>
        <w:tc>
          <w:tcPr>
            <w:tcW w:w="1984" w:type="dxa"/>
          </w:tcPr>
          <w:p w14:paraId="164F674D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7F3AA081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30</w:t>
            </w:r>
          </w:p>
        </w:tc>
        <w:tc>
          <w:tcPr>
            <w:tcW w:w="2094" w:type="dxa"/>
          </w:tcPr>
          <w:p w14:paraId="072C6329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  <w:r w:rsidR="00413A3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413A39" w14:paraId="150A526E" w14:textId="77777777" w:rsidTr="00DC0DC5">
        <w:trPr>
          <w:trHeight w:val="285"/>
        </w:trPr>
        <w:tc>
          <w:tcPr>
            <w:tcW w:w="835" w:type="dxa"/>
          </w:tcPr>
          <w:p w14:paraId="031C285B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6A44EC78" w14:textId="77777777" w:rsidR="00413A39" w:rsidRDefault="00E962D1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DienThoai</w:t>
            </w:r>
            <w:proofErr w:type="spellEnd"/>
          </w:p>
        </w:tc>
        <w:tc>
          <w:tcPr>
            <w:tcW w:w="1984" w:type="dxa"/>
          </w:tcPr>
          <w:p w14:paraId="7130A763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7292721B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15</w:t>
            </w:r>
          </w:p>
        </w:tc>
        <w:tc>
          <w:tcPr>
            <w:tcW w:w="2094" w:type="dxa"/>
          </w:tcPr>
          <w:p w14:paraId="77305A6F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thoại</w:t>
            </w:r>
            <w:proofErr w:type="spellEnd"/>
          </w:p>
        </w:tc>
      </w:tr>
      <w:tr w:rsidR="00413A39" w14:paraId="6EC73802" w14:textId="77777777" w:rsidTr="00DC0DC5">
        <w:trPr>
          <w:trHeight w:val="285"/>
        </w:trPr>
        <w:tc>
          <w:tcPr>
            <w:tcW w:w="835" w:type="dxa"/>
          </w:tcPr>
          <w:p w14:paraId="48091469" w14:textId="77777777" w:rsidR="00413A39" w:rsidRDefault="00413A39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1F60E0CE" w14:textId="77777777" w:rsidR="00413A39" w:rsidRDefault="00E962D1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14:paraId="629CFE73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3BDA63C9" w14:textId="77777777" w:rsidR="00413A39" w:rsidRDefault="003A58C9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30</w:t>
            </w:r>
          </w:p>
        </w:tc>
        <w:tc>
          <w:tcPr>
            <w:tcW w:w="2094" w:type="dxa"/>
          </w:tcPr>
          <w:p w14:paraId="4432DFF9" w14:textId="77777777" w:rsidR="00413A39" w:rsidRDefault="00996FBF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</w:p>
        </w:tc>
      </w:tr>
    </w:tbl>
    <w:p w14:paraId="6BBC9BC9" w14:textId="77777777" w:rsidR="00413A39" w:rsidRDefault="00413A39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DB15FFC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TABLE 3:  S</w:t>
      </w:r>
      <w:r w:rsidR="00070893">
        <w:rPr>
          <w:rFonts w:asciiTheme="majorHAnsi" w:hAnsiTheme="majorHAnsi" w:cstheme="majorHAnsi"/>
          <w:bCs/>
          <w:sz w:val="28"/>
          <w:szCs w:val="28"/>
        </w:rPr>
        <w:t>anPham(MaSP,TenSP,MaLoaiHang,MaCongTy,DonViTinh,GiaNhap,GiaBan,SoLuong)</w:t>
      </w:r>
    </w:p>
    <w:p w14:paraId="58BC2B06" w14:textId="77777777" w:rsidR="00070893" w:rsidRDefault="00070893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3632D5" wp14:editId="7E48CB40">
            <wp:extent cx="36861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7546" w14:textId="77777777" w:rsidR="00070893" w:rsidRDefault="00070893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295ECE15" w14:textId="77777777" w:rsidR="00070893" w:rsidRDefault="00070893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514B254" w14:textId="77777777" w:rsidR="00070893" w:rsidRDefault="00070893" w:rsidP="00070893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070893" w14:paraId="40E7C26A" w14:textId="77777777" w:rsidTr="00DC0DC5">
        <w:trPr>
          <w:trHeight w:val="285"/>
        </w:trPr>
        <w:tc>
          <w:tcPr>
            <w:tcW w:w="835" w:type="dxa"/>
          </w:tcPr>
          <w:p w14:paraId="760A0AEB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7A51C15E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2D7437D9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5E8F4DAE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3AA401D9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070893" w14:paraId="2097A9F2" w14:textId="77777777" w:rsidTr="00DC0DC5">
        <w:trPr>
          <w:trHeight w:val="285"/>
        </w:trPr>
        <w:tc>
          <w:tcPr>
            <w:tcW w:w="835" w:type="dxa"/>
          </w:tcPr>
          <w:p w14:paraId="161A3B85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76A1D16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984" w:type="dxa"/>
          </w:tcPr>
          <w:p w14:paraId="0CEA7836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A127155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509288D1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070893" w14:paraId="4ACE344F" w14:textId="77777777" w:rsidTr="00DC0DC5">
        <w:trPr>
          <w:trHeight w:val="285"/>
        </w:trPr>
        <w:tc>
          <w:tcPr>
            <w:tcW w:w="835" w:type="dxa"/>
          </w:tcPr>
          <w:p w14:paraId="755F7197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995B566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TenSP</w:t>
            </w:r>
            <w:proofErr w:type="spellEnd"/>
          </w:p>
        </w:tc>
        <w:tc>
          <w:tcPr>
            <w:tcW w:w="1984" w:type="dxa"/>
          </w:tcPr>
          <w:p w14:paraId="2F5CFA86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D03B2CF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255</w:t>
            </w:r>
          </w:p>
        </w:tc>
        <w:tc>
          <w:tcPr>
            <w:tcW w:w="2094" w:type="dxa"/>
          </w:tcPr>
          <w:p w14:paraId="31EF77A8" w14:textId="77777777" w:rsidR="00070893" w:rsidRDefault="00070893" w:rsidP="000708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070893" w14:paraId="76ABCB10" w14:textId="77777777" w:rsidTr="00DC0DC5">
        <w:trPr>
          <w:trHeight w:val="285"/>
        </w:trPr>
        <w:tc>
          <w:tcPr>
            <w:tcW w:w="835" w:type="dxa"/>
          </w:tcPr>
          <w:p w14:paraId="63B99117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610009C0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MaLoaiHang</w:t>
            </w:r>
            <w:proofErr w:type="spellEnd"/>
          </w:p>
        </w:tc>
        <w:tc>
          <w:tcPr>
            <w:tcW w:w="1984" w:type="dxa"/>
          </w:tcPr>
          <w:p w14:paraId="59830841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2E088F9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4AF36663" w14:textId="77777777" w:rsidR="00070893" w:rsidRDefault="00070893" w:rsidP="000708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070893" w14:paraId="30CFA412" w14:textId="77777777" w:rsidTr="00DC0DC5">
        <w:trPr>
          <w:trHeight w:val="285"/>
        </w:trPr>
        <w:tc>
          <w:tcPr>
            <w:tcW w:w="835" w:type="dxa"/>
          </w:tcPr>
          <w:p w14:paraId="379A229E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2F2EE057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MaCongTy</w:t>
            </w:r>
            <w:proofErr w:type="spellEnd"/>
          </w:p>
        </w:tc>
        <w:tc>
          <w:tcPr>
            <w:tcW w:w="1984" w:type="dxa"/>
          </w:tcPr>
          <w:p w14:paraId="34613463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0237815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3BC2875C" w14:textId="77777777" w:rsidR="00070893" w:rsidRDefault="00070893" w:rsidP="00070893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ty</w:t>
            </w:r>
          </w:p>
        </w:tc>
      </w:tr>
      <w:tr w:rsidR="00070893" w14:paraId="377A67C9" w14:textId="77777777" w:rsidTr="00DC0DC5">
        <w:trPr>
          <w:trHeight w:val="285"/>
        </w:trPr>
        <w:tc>
          <w:tcPr>
            <w:tcW w:w="835" w:type="dxa"/>
          </w:tcPr>
          <w:p w14:paraId="28D6239A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3A20955A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DonViTinh</w:t>
            </w:r>
            <w:proofErr w:type="spellEnd"/>
          </w:p>
        </w:tc>
        <w:tc>
          <w:tcPr>
            <w:tcW w:w="1984" w:type="dxa"/>
          </w:tcPr>
          <w:p w14:paraId="0F0E5F56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356C1E37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10</w:t>
            </w:r>
          </w:p>
        </w:tc>
        <w:tc>
          <w:tcPr>
            <w:tcW w:w="2094" w:type="dxa"/>
          </w:tcPr>
          <w:p w14:paraId="0FCFF1C2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</w:tr>
      <w:tr w:rsidR="00070893" w14:paraId="2EC45D38" w14:textId="77777777" w:rsidTr="00DC0DC5">
        <w:trPr>
          <w:trHeight w:val="285"/>
        </w:trPr>
        <w:tc>
          <w:tcPr>
            <w:tcW w:w="835" w:type="dxa"/>
          </w:tcPr>
          <w:p w14:paraId="6DEC485B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1CA0D00F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GiaNhap</w:t>
            </w:r>
            <w:proofErr w:type="spellEnd"/>
          </w:p>
        </w:tc>
        <w:tc>
          <w:tcPr>
            <w:tcW w:w="1984" w:type="dxa"/>
          </w:tcPr>
          <w:p w14:paraId="605A92CF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0DBEF45B" w14:textId="77777777" w:rsidR="00070893" w:rsidRPr="00070893" w:rsidRDefault="00070893" w:rsidP="00DC0DC5">
            <w:pPr>
              <w:pStyle w:val="ListParagraph"/>
              <w:spacing w:after="200" w:line="276" w:lineRule="auto"/>
              <w:ind w:left="0"/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(10, 0)</w:t>
            </w:r>
          </w:p>
        </w:tc>
        <w:tc>
          <w:tcPr>
            <w:tcW w:w="2094" w:type="dxa"/>
          </w:tcPr>
          <w:p w14:paraId="71B102C6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Gía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Nhập</w:t>
            </w:r>
            <w:proofErr w:type="spellEnd"/>
          </w:p>
        </w:tc>
      </w:tr>
      <w:tr w:rsidR="00070893" w14:paraId="41014F30" w14:textId="77777777" w:rsidTr="00DC0DC5">
        <w:trPr>
          <w:trHeight w:val="285"/>
        </w:trPr>
        <w:tc>
          <w:tcPr>
            <w:tcW w:w="835" w:type="dxa"/>
          </w:tcPr>
          <w:p w14:paraId="3E38E76A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28129E95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GiaBan</w:t>
            </w:r>
            <w:proofErr w:type="spellEnd"/>
          </w:p>
        </w:tc>
        <w:tc>
          <w:tcPr>
            <w:tcW w:w="1984" w:type="dxa"/>
          </w:tcPr>
          <w:p w14:paraId="6D5A8222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443F418C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(10, 0)</w:t>
            </w:r>
          </w:p>
        </w:tc>
        <w:tc>
          <w:tcPr>
            <w:tcW w:w="2094" w:type="dxa"/>
          </w:tcPr>
          <w:p w14:paraId="49C2609D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Gía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bán</w:t>
            </w:r>
            <w:proofErr w:type="spellEnd"/>
          </w:p>
        </w:tc>
      </w:tr>
      <w:tr w:rsidR="00070893" w14:paraId="1283BBA0" w14:textId="77777777" w:rsidTr="00DC0DC5">
        <w:trPr>
          <w:trHeight w:val="285"/>
        </w:trPr>
        <w:tc>
          <w:tcPr>
            <w:tcW w:w="835" w:type="dxa"/>
          </w:tcPr>
          <w:p w14:paraId="6A47AA58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5A5EDDDD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984" w:type="dxa"/>
          </w:tcPr>
          <w:p w14:paraId="047256B5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3175150D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(10, 0)</w:t>
            </w:r>
          </w:p>
        </w:tc>
        <w:tc>
          <w:tcPr>
            <w:tcW w:w="2094" w:type="dxa"/>
          </w:tcPr>
          <w:p w14:paraId="73B56F82" w14:textId="77777777" w:rsidR="00070893" w:rsidRDefault="00070893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lượng</w:t>
            </w:r>
            <w:proofErr w:type="spellEnd"/>
          </w:p>
        </w:tc>
      </w:tr>
    </w:tbl>
    <w:p w14:paraId="62C1A417" w14:textId="77777777" w:rsidR="00070893" w:rsidRDefault="00070893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9C104AF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4: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L</w:t>
      </w:r>
      <w:r w:rsidR="003A30B0">
        <w:rPr>
          <w:rFonts w:asciiTheme="majorHAnsi" w:hAnsiTheme="majorHAnsi" w:cstheme="majorHAnsi"/>
          <w:bCs/>
          <w:sz w:val="28"/>
          <w:szCs w:val="28"/>
        </w:rPr>
        <w:t>oaiHang</w:t>
      </w:r>
      <w:proofErr w:type="spellEnd"/>
      <w:r w:rsidR="003A30B0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 w:rsidR="00226E5B">
        <w:rPr>
          <w:rFonts w:asciiTheme="majorHAnsi" w:hAnsiTheme="majorHAnsi" w:cstheme="majorHAnsi"/>
          <w:bCs/>
          <w:sz w:val="28"/>
          <w:szCs w:val="28"/>
        </w:rPr>
        <w:t>MaLoaiHang,TenLoaiHang</w:t>
      </w:r>
      <w:proofErr w:type="spellEnd"/>
      <w:r w:rsidR="003A30B0">
        <w:rPr>
          <w:rFonts w:asciiTheme="majorHAnsi" w:hAnsiTheme="majorHAnsi" w:cstheme="majorHAnsi"/>
          <w:bCs/>
          <w:sz w:val="28"/>
          <w:szCs w:val="28"/>
        </w:rPr>
        <w:t>)</w:t>
      </w:r>
    </w:p>
    <w:p w14:paraId="3CDD90DB" w14:textId="77777777" w:rsidR="00226E5B" w:rsidRDefault="00226E5B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A4717" wp14:editId="24762C7A">
            <wp:extent cx="36671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EE3" w14:textId="77777777" w:rsidR="00226E5B" w:rsidRDefault="00226E5B" w:rsidP="00226E5B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226E5B" w14:paraId="559D1B7C" w14:textId="77777777" w:rsidTr="00DC0DC5">
        <w:trPr>
          <w:trHeight w:val="285"/>
        </w:trPr>
        <w:tc>
          <w:tcPr>
            <w:tcW w:w="835" w:type="dxa"/>
          </w:tcPr>
          <w:p w14:paraId="0D7B3F54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4C392A38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481582BB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7C451858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01C3F510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226E5B" w14:paraId="606D6C1D" w14:textId="77777777" w:rsidTr="00DC0DC5">
        <w:trPr>
          <w:trHeight w:val="285"/>
        </w:trPr>
        <w:tc>
          <w:tcPr>
            <w:tcW w:w="835" w:type="dxa"/>
          </w:tcPr>
          <w:p w14:paraId="0734587E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E33883A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MaLoaiHang</w:t>
            </w:r>
            <w:proofErr w:type="spellEnd"/>
          </w:p>
        </w:tc>
        <w:tc>
          <w:tcPr>
            <w:tcW w:w="1984" w:type="dxa"/>
          </w:tcPr>
          <w:p w14:paraId="19FE0A97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1E8FD86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2252E023" w14:textId="77777777" w:rsidR="00226E5B" w:rsidRDefault="00226E5B" w:rsidP="00226E5B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226E5B" w14:paraId="02C8947A" w14:textId="77777777" w:rsidTr="00DC0DC5">
        <w:trPr>
          <w:trHeight w:val="285"/>
        </w:trPr>
        <w:tc>
          <w:tcPr>
            <w:tcW w:w="835" w:type="dxa"/>
          </w:tcPr>
          <w:p w14:paraId="60D986B9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4126085" w14:textId="77777777" w:rsidR="00226E5B" w:rsidRDefault="00226E5B" w:rsidP="00226E5B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Ten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LoaiHang</w:t>
            </w:r>
            <w:proofErr w:type="spellEnd"/>
          </w:p>
        </w:tc>
        <w:tc>
          <w:tcPr>
            <w:tcW w:w="1984" w:type="dxa"/>
          </w:tcPr>
          <w:p w14:paraId="200D84B7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41A93560" w14:textId="77777777" w:rsidR="00226E5B" w:rsidRDefault="00226E5B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30</w:t>
            </w:r>
          </w:p>
        </w:tc>
        <w:tc>
          <w:tcPr>
            <w:tcW w:w="2094" w:type="dxa"/>
          </w:tcPr>
          <w:p w14:paraId="13717600" w14:textId="77777777" w:rsidR="00226E5B" w:rsidRDefault="00226E5B" w:rsidP="00226E5B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</w:tbl>
    <w:p w14:paraId="63F4C1D1" w14:textId="77777777" w:rsidR="00226E5B" w:rsidRDefault="00226E5B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FBC634B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5: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N</w:t>
      </w:r>
      <w:r w:rsidR="00E17AB5">
        <w:rPr>
          <w:rFonts w:asciiTheme="majorHAnsi" w:hAnsiTheme="majorHAnsi" w:cstheme="majorHAnsi"/>
          <w:bCs/>
          <w:sz w:val="28"/>
          <w:szCs w:val="28"/>
        </w:rPr>
        <w:t>haCungCap</w:t>
      </w:r>
      <w:proofErr w:type="spellEnd"/>
      <w:r w:rsidR="00E17AB5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 w:rsidR="00E17AB5">
        <w:rPr>
          <w:rFonts w:asciiTheme="majorHAnsi" w:hAnsiTheme="majorHAnsi" w:cstheme="majorHAnsi"/>
          <w:bCs/>
          <w:sz w:val="28"/>
          <w:szCs w:val="28"/>
        </w:rPr>
        <w:t>MaCongTy,TenCongTy,DiaChi,DienThoai</w:t>
      </w:r>
      <w:proofErr w:type="spellEnd"/>
      <w:r w:rsidR="00E17AB5">
        <w:rPr>
          <w:rFonts w:asciiTheme="majorHAnsi" w:hAnsiTheme="majorHAnsi" w:cstheme="majorHAnsi"/>
          <w:bCs/>
          <w:sz w:val="28"/>
          <w:szCs w:val="28"/>
        </w:rPr>
        <w:t>)</w:t>
      </w:r>
    </w:p>
    <w:p w14:paraId="393A0219" w14:textId="77777777" w:rsidR="00E17AB5" w:rsidRDefault="00E17AB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95061B" wp14:editId="44182614">
            <wp:extent cx="36957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485C" w14:textId="77777777" w:rsidR="00E17AB5" w:rsidRDefault="00E17AB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2537ABA5" w14:textId="77777777" w:rsidR="00E17AB5" w:rsidRDefault="00E17AB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63C09196" w14:textId="77777777" w:rsidR="00E17AB5" w:rsidRDefault="00E17AB5" w:rsidP="00E17AB5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166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094"/>
      </w:tblGrid>
      <w:tr w:rsidR="00E17AB5" w14:paraId="33266353" w14:textId="77777777" w:rsidTr="00DC0DC5">
        <w:trPr>
          <w:trHeight w:val="285"/>
        </w:trPr>
        <w:tc>
          <w:tcPr>
            <w:tcW w:w="835" w:type="dxa"/>
          </w:tcPr>
          <w:p w14:paraId="6D9E191E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65369286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79A01DFB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0EAB1754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094" w:type="dxa"/>
          </w:tcPr>
          <w:p w14:paraId="54AAAFC8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E17AB5" w14:paraId="5AAB5D3E" w14:textId="77777777" w:rsidTr="00DC0DC5">
        <w:trPr>
          <w:trHeight w:val="285"/>
        </w:trPr>
        <w:tc>
          <w:tcPr>
            <w:tcW w:w="835" w:type="dxa"/>
          </w:tcPr>
          <w:p w14:paraId="62BD2E8F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EB001C3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CongTy</w:t>
            </w:r>
            <w:proofErr w:type="spellEnd"/>
          </w:p>
        </w:tc>
        <w:tc>
          <w:tcPr>
            <w:tcW w:w="1984" w:type="dxa"/>
          </w:tcPr>
          <w:p w14:paraId="11405934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6CAADEAE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722D9B4A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ty</w:t>
            </w:r>
          </w:p>
        </w:tc>
      </w:tr>
      <w:tr w:rsidR="00E17AB5" w14:paraId="67C59126" w14:textId="77777777" w:rsidTr="00DC0DC5">
        <w:trPr>
          <w:trHeight w:val="285"/>
        </w:trPr>
        <w:tc>
          <w:tcPr>
            <w:tcW w:w="835" w:type="dxa"/>
          </w:tcPr>
          <w:p w14:paraId="7B24FAFF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54BE02EB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Ten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CongTy</w:t>
            </w:r>
            <w:proofErr w:type="spellEnd"/>
          </w:p>
        </w:tc>
        <w:tc>
          <w:tcPr>
            <w:tcW w:w="1984" w:type="dxa"/>
          </w:tcPr>
          <w:p w14:paraId="1882DBFF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6F3E8B51" w14:textId="77777777" w:rsidR="00E17AB5" w:rsidRDefault="0010208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50</w:t>
            </w:r>
          </w:p>
        </w:tc>
        <w:tc>
          <w:tcPr>
            <w:tcW w:w="2094" w:type="dxa"/>
          </w:tcPr>
          <w:p w14:paraId="4D739FC8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E17AB5" w14:paraId="53DD48B0" w14:textId="77777777" w:rsidTr="00DC0DC5">
        <w:trPr>
          <w:trHeight w:val="285"/>
        </w:trPr>
        <w:tc>
          <w:tcPr>
            <w:tcW w:w="835" w:type="dxa"/>
          </w:tcPr>
          <w:p w14:paraId="215E4250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822B2EE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984" w:type="dxa"/>
          </w:tcPr>
          <w:p w14:paraId="26373352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2EB8A8FB" w14:textId="77777777" w:rsidR="00E17AB5" w:rsidRDefault="0010208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255</w:t>
            </w:r>
          </w:p>
        </w:tc>
        <w:tc>
          <w:tcPr>
            <w:tcW w:w="2094" w:type="dxa"/>
          </w:tcPr>
          <w:p w14:paraId="7D377700" w14:textId="77777777" w:rsidR="00E17AB5" w:rsidRDefault="00E17AB5" w:rsidP="00E17AB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Địa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chỉ</w:t>
            </w:r>
            <w:proofErr w:type="spellEnd"/>
          </w:p>
        </w:tc>
      </w:tr>
      <w:tr w:rsidR="00E17AB5" w14:paraId="28220F71" w14:textId="77777777" w:rsidTr="00DC0DC5">
        <w:trPr>
          <w:trHeight w:val="285"/>
        </w:trPr>
        <w:tc>
          <w:tcPr>
            <w:tcW w:w="835" w:type="dxa"/>
          </w:tcPr>
          <w:p w14:paraId="6B3A745B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3C8EC0E4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DienThoai</w:t>
            </w:r>
            <w:proofErr w:type="spellEnd"/>
          </w:p>
        </w:tc>
        <w:tc>
          <w:tcPr>
            <w:tcW w:w="1984" w:type="dxa"/>
          </w:tcPr>
          <w:p w14:paraId="4B8AD227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27AD0E84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094" w:type="dxa"/>
          </w:tcPr>
          <w:p w14:paraId="3512AA75" w14:textId="77777777" w:rsidR="00E17AB5" w:rsidRDefault="00E17AB5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thoại</w:t>
            </w:r>
            <w:proofErr w:type="spellEnd"/>
          </w:p>
        </w:tc>
      </w:tr>
    </w:tbl>
    <w:p w14:paraId="3DB719B9" w14:textId="77777777" w:rsidR="00E17AB5" w:rsidRDefault="00E17AB5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462A679" w14:textId="77777777" w:rsidR="00D66FBE" w:rsidRPr="00D66FBE" w:rsidRDefault="009005D4" w:rsidP="00D66FBE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TABLE 6: H</w:t>
      </w:r>
      <w:r w:rsidR="005A1F82">
        <w:rPr>
          <w:rFonts w:asciiTheme="majorHAnsi" w:hAnsiTheme="majorHAnsi" w:cstheme="majorHAnsi"/>
          <w:bCs/>
          <w:sz w:val="28"/>
          <w:szCs w:val="28"/>
        </w:rPr>
        <w:t>oaDon</w:t>
      </w:r>
      <w:r w:rsidR="00D66FBE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 w:rsidR="00D66FBE">
        <w:rPr>
          <w:rFonts w:asciiTheme="majorHAnsi" w:hAnsiTheme="majorHAnsi" w:cstheme="majorHAnsi"/>
          <w:bCs/>
          <w:sz w:val="28"/>
          <w:szCs w:val="28"/>
        </w:rPr>
        <w:t>MaHD,MaNV,MaKH,NgayLapHD,NgayNhanHang</w:t>
      </w:r>
      <w:proofErr w:type="spellEnd"/>
      <w:r w:rsidR="00D66FBE">
        <w:rPr>
          <w:rFonts w:asciiTheme="majorHAnsi" w:hAnsiTheme="majorHAnsi" w:cstheme="majorHAnsi"/>
          <w:bCs/>
          <w:sz w:val="28"/>
          <w:szCs w:val="28"/>
        </w:rPr>
        <w:t>)</w:t>
      </w:r>
    </w:p>
    <w:p w14:paraId="479948BF" w14:textId="77777777" w:rsidR="005A1F82" w:rsidRDefault="005A1F82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9B929" wp14:editId="71C1494F">
            <wp:extent cx="36861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AA97" w14:textId="77777777" w:rsidR="00D66FBE" w:rsidRDefault="00D66FBE" w:rsidP="00D66FBE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268"/>
      </w:tblGrid>
      <w:tr w:rsidR="00D66FBE" w14:paraId="7E6DBA37" w14:textId="77777777" w:rsidTr="00D66FBE">
        <w:trPr>
          <w:trHeight w:val="285"/>
        </w:trPr>
        <w:tc>
          <w:tcPr>
            <w:tcW w:w="835" w:type="dxa"/>
          </w:tcPr>
          <w:p w14:paraId="3C054F9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32CAA9BF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23DEDB15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37876E2D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268" w:type="dxa"/>
          </w:tcPr>
          <w:p w14:paraId="619A7B01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D66FBE" w14:paraId="4C729266" w14:textId="77777777" w:rsidTr="00D66FBE">
        <w:trPr>
          <w:trHeight w:val="285"/>
        </w:trPr>
        <w:tc>
          <w:tcPr>
            <w:tcW w:w="835" w:type="dxa"/>
          </w:tcPr>
          <w:p w14:paraId="528DBC8D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2874EB5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MaHD</w:t>
            </w:r>
          </w:p>
        </w:tc>
        <w:tc>
          <w:tcPr>
            <w:tcW w:w="1984" w:type="dxa"/>
          </w:tcPr>
          <w:p w14:paraId="3BE3354B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6805949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54EE1398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</w:p>
        </w:tc>
      </w:tr>
      <w:tr w:rsidR="00D66FBE" w14:paraId="2E8BF6E6" w14:textId="77777777" w:rsidTr="00D66FBE">
        <w:trPr>
          <w:trHeight w:val="285"/>
        </w:trPr>
        <w:tc>
          <w:tcPr>
            <w:tcW w:w="835" w:type="dxa"/>
          </w:tcPr>
          <w:p w14:paraId="62672746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A5A8890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984" w:type="dxa"/>
          </w:tcPr>
          <w:p w14:paraId="6E35D7DF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22A784DE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0FA1000F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D66FBE" w14:paraId="794B1993" w14:textId="77777777" w:rsidTr="00D66FBE">
        <w:trPr>
          <w:trHeight w:val="285"/>
        </w:trPr>
        <w:tc>
          <w:tcPr>
            <w:tcW w:w="835" w:type="dxa"/>
          </w:tcPr>
          <w:p w14:paraId="4A8B98EA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68762E29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Ma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</w:t>
            </w:r>
          </w:p>
        </w:tc>
        <w:tc>
          <w:tcPr>
            <w:tcW w:w="1984" w:type="dxa"/>
          </w:tcPr>
          <w:p w14:paraId="18D5BCFA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5ABF93BE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0293C076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D66FBE" w14:paraId="16BC2AD5" w14:textId="77777777" w:rsidTr="00D66FBE">
        <w:trPr>
          <w:trHeight w:val="285"/>
        </w:trPr>
        <w:tc>
          <w:tcPr>
            <w:tcW w:w="835" w:type="dxa"/>
          </w:tcPr>
          <w:p w14:paraId="51210AC6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7BA72DC2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NgayLapHD</w:t>
            </w:r>
            <w:proofErr w:type="spellEnd"/>
          </w:p>
        </w:tc>
        <w:tc>
          <w:tcPr>
            <w:tcW w:w="1984" w:type="dxa"/>
          </w:tcPr>
          <w:p w14:paraId="579377E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4F6B4EF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2C0BA69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</w:p>
        </w:tc>
      </w:tr>
      <w:tr w:rsidR="00D66FBE" w14:paraId="1FB035BA" w14:textId="77777777" w:rsidTr="00D66FBE">
        <w:trPr>
          <w:trHeight w:val="285"/>
        </w:trPr>
        <w:tc>
          <w:tcPr>
            <w:tcW w:w="835" w:type="dxa"/>
          </w:tcPr>
          <w:p w14:paraId="4BC3FB4E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388CB594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NgayNhanHang</w:t>
            </w:r>
            <w:proofErr w:type="spellEnd"/>
          </w:p>
        </w:tc>
        <w:tc>
          <w:tcPr>
            <w:tcW w:w="1984" w:type="dxa"/>
          </w:tcPr>
          <w:p w14:paraId="091ECB3B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7D674F73" w14:textId="77777777" w:rsidR="00D66FBE" w:rsidRDefault="00D66FBE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7F5FF7BE" w14:textId="77777777" w:rsidR="00D66FBE" w:rsidRDefault="00D66FBE" w:rsidP="00D66FBE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hàng</w:t>
            </w:r>
            <w:proofErr w:type="spellEnd"/>
          </w:p>
        </w:tc>
      </w:tr>
    </w:tbl>
    <w:p w14:paraId="4609E43B" w14:textId="77777777" w:rsidR="005A1F82" w:rsidRPr="00052A02" w:rsidRDefault="005A1F82" w:rsidP="00052A02">
      <w:pPr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0485861A" w14:textId="77777777" w:rsidR="009005D4" w:rsidRDefault="009005D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TABLE 7: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C</w:t>
      </w:r>
      <w:r w:rsidR="00052A02">
        <w:rPr>
          <w:rFonts w:asciiTheme="majorHAnsi" w:hAnsiTheme="majorHAnsi" w:cstheme="majorHAnsi"/>
          <w:bCs/>
          <w:sz w:val="28"/>
          <w:szCs w:val="28"/>
        </w:rPr>
        <w:t>hiTietHoaDon</w:t>
      </w:r>
      <w:proofErr w:type="spellEnd"/>
      <w:r w:rsidR="00052A02">
        <w:rPr>
          <w:rFonts w:asciiTheme="majorHAnsi" w:hAnsiTheme="majorHAnsi" w:cstheme="majorHAnsi"/>
          <w:bCs/>
          <w:sz w:val="28"/>
          <w:szCs w:val="28"/>
        </w:rPr>
        <w:t>(</w:t>
      </w:r>
      <w:proofErr w:type="spellStart"/>
      <w:r w:rsidR="00052A02">
        <w:rPr>
          <w:rFonts w:asciiTheme="majorHAnsi" w:hAnsiTheme="majorHAnsi" w:cstheme="majorHAnsi"/>
          <w:bCs/>
          <w:sz w:val="28"/>
          <w:szCs w:val="28"/>
        </w:rPr>
        <w:t>MaHD,MaSP,SoLuong</w:t>
      </w:r>
      <w:proofErr w:type="spellEnd"/>
      <w:r w:rsidR="00052A02">
        <w:rPr>
          <w:rFonts w:asciiTheme="majorHAnsi" w:hAnsiTheme="majorHAnsi" w:cstheme="majorHAnsi"/>
          <w:bCs/>
          <w:sz w:val="28"/>
          <w:szCs w:val="28"/>
        </w:rPr>
        <w:t>)</w:t>
      </w:r>
    </w:p>
    <w:p w14:paraId="11763EAF" w14:textId="77777777" w:rsidR="00052A02" w:rsidRDefault="00A84868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65FCD" wp14:editId="1E35F7F1">
            <wp:extent cx="36957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04F6BA3" w14:textId="77777777" w:rsidR="00052A02" w:rsidRDefault="00052A02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01E0F834" w14:textId="77777777" w:rsidR="00052A02" w:rsidRDefault="00052A02" w:rsidP="00052A02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268"/>
      </w:tblGrid>
      <w:tr w:rsidR="00052A02" w14:paraId="6D19F8B8" w14:textId="77777777" w:rsidTr="00DC0DC5">
        <w:trPr>
          <w:trHeight w:val="285"/>
        </w:trPr>
        <w:tc>
          <w:tcPr>
            <w:tcW w:w="835" w:type="dxa"/>
          </w:tcPr>
          <w:p w14:paraId="2E9E87E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12D0AD2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6A8FA1F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2345A5C3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268" w:type="dxa"/>
          </w:tcPr>
          <w:p w14:paraId="41F4F2F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052A02" w14:paraId="3EC63991" w14:textId="77777777" w:rsidTr="00776E0D">
        <w:trPr>
          <w:trHeight w:val="587"/>
        </w:trPr>
        <w:tc>
          <w:tcPr>
            <w:tcW w:w="835" w:type="dxa"/>
          </w:tcPr>
          <w:p w14:paraId="1867A8E0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BC660EE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MaHD</w:t>
            </w:r>
          </w:p>
        </w:tc>
        <w:tc>
          <w:tcPr>
            <w:tcW w:w="1984" w:type="dxa"/>
          </w:tcPr>
          <w:p w14:paraId="64817635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55A0B0BC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10A90234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đơn</w:t>
            </w:r>
            <w:proofErr w:type="spellEnd"/>
          </w:p>
        </w:tc>
      </w:tr>
      <w:tr w:rsidR="00052A02" w14:paraId="3D1FCBC5" w14:textId="77777777" w:rsidTr="00DC0DC5">
        <w:trPr>
          <w:trHeight w:val="285"/>
        </w:trPr>
        <w:tc>
          <w:tcPr>
            <w:tcW w:w="835" w:type="dxa"/>
          </w:tcPr>
          <w:p w14:paraId="559B3DC0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F9CD2EE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984" w:type="dxa"/>
          </w:tcPr>
          <w:p w14:paraId="7E54C8AD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985" w:type="dxa"/>
          </w:tcPr>
          <w:p w14:paraId="15A39B59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408B5A9B" w14:textId="77777777" w:rsidR="00052A02" w:rsidRDefault="00776E0D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052A02" w14:paraId="3DC44D48" w14:textId="77777777" w:rsidTr="00DC0DC5">
        <w:trPr>
          <w:trHeight w:val="285"/>
        </w:trPr>
        <w:tc>
          <w:tcPr>
            <w:tcW w:w="835" w:type="dxa"/>
          </w:tcPr>
          <w:p w14:paraId="07D907C8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C0C3483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984" w:type="dxa"/>
          </w:tcPr>
          <w:p w14:paraId="6B47498C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070893">
              <w:rPr>
                <w:rFonts w:asciiTheme="majorHAnsi" w:hAnsiTheme="majorHAnsi" w:cstheme="majorHAnsi"/>
                <w:bCs/>
                <w:sz w:val="28"/>
                <w:szCs w:val="28"/>
              </w:rPr>
              <w:t>numeric</w:t>
            </w:r>
          </w:p>
        </w:tc>
        <w:tc>
          <w:tcPr>
            <w:tcW w:w="1985" w:type="dxa"/>
          </w:tcPr>
          <w:p w14:paraId="28DD7666" w14:textId="77777777" w:rsidR="00052A02" w:rsidRDefault="00052A02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(10,0)</w:t>
            </w:r>
          </w:p>
        </w:tc>
        <w:tc>
          <w:tcPr>
            <w:tcW w:w="2268" w:type="dxa"/>
          </w:tcPr>
          <w:p w14:paraId="5313E851" w14:textId="77777777" w:rsidR="00052A02" w:rsidRDefault="00776E0D" w:rsidP="00DC0DC5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lượng</w:t>
            </w:r>
            <w:proofErr w:type="spellEnd"/>
          </w:p>
        </w:tc>
      </w:tr>
    </w:tbl>
    <w:p w14:paraId="2ED5A58A" w14:textId="77777777" w:rsidR="00052A02" w:rsidRDefault="00052A02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553C6590" w14:textId="1FFD3836" w:rsidR="00024024" w:rsidRDefault="00024024" w:rsidP="0002402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TABLE 8: User(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Id,Username,Email,Password</w:t>
      </w:r>
      <w:r w:rsidR="008B2747">
        <w:rPr>
          <w:rFonts w:asciiTheme="majorHAnsi" w:hAnsiTheme="majorHAnsi" w:cstheme="majorHAnsi"/>
          <w:bCs/>
          <w:sz w:val="28"/>
          <w:szCs w:val="28"/>
        </w:rPr>
        <w:t>,ThoiGianTao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</w:t>
      </w:r>
    </w:p>
    <w:p w14:paraId="09113BA1" w14:textId="1B9E25B5" w:rsidR="00024024" w:rsidRDefault="00AF0E28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r w:rsidRPr="00AF0E28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1D194FD9" wp14:editId="6F18E90F">
            <wp:extent cx="4701947" cy="1234547"/>
            <wp:effectExtent l="0" t="0" r="3810" b="3810"/>
            <wp:docPr id="1641938527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38527" name="Picture 1" descr="A blue rectangl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3BB1" w14:textId="77777777" w:rsidR="00024024" w:rsidRDefault="00024024" w:rsidP="0002402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tả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: 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835"/>
        <w:gridCol w:w="2268"/>
        <w:gridCol w:w="1984"/>
        <w:gridCol w:w="1985"/>
        <w:gridCol w:w="2268"/>
      </w:tblGrid>
      <w:tr w:rsidR="00024024" w14:paraId="255A4AC1" w14:textId="77777777" w:rsidTr="00287888">
        <w:trPr>
          <w:trHeight w:val="285"/>
        </w:trPr>
        <w:tc>
          <w:tcPr>
            <w:tcW w:w="835" w:type="dxa"/>
          </w:tcPr>
          <w:p w14:paraId="49E3FBF2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STT</w:t>
            </w:r>
          </w:p>
        </w:tc>
        <w:tc>
          <w:tcPr>
            <w:tcW w:w="2268" w:type="dxa"/>
          </w:tcPr>
          <w:p w14:paraId="4A455C7D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61F9FEA0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4EAA2A73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2268" w:type="dxa"/>
          </w:tcPr>
          <w:p w14:paraId="712B4DF3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024024" w14:paraId="15083F32" w14:textId="77777777" w:rsidTr="00287888">
        <w:trPr>
          <w:trHeight w:val="285"/>
        </w:trPr>
        <w:tc>
          <w:tcPr>
            <w:tcW w:w="835" w:type="dxa"/>
          </w:tcPr>
          <w:p w14:paraId="13F2A21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E41D766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14:paraId="1EF14BF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int</w:t>
            </w:r>
          </w:p>
        </w:tc>
        <w:tc>
          <w:tcPr>
            <w:tcW w:w="1985" w:type="dxa"/>
          </w:tcPr>
          <w:p w14:paraId="29FCB38D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5E80FA1E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024024" w14:paraId="74434F46" w14:textId="77777777" w:rsidTr="00287888">
        <w:trPr>
          <w:trHeight w:val="285"/>
        </w:trPr>
        <w:tc>
          <w:tcPr>
            <w:tcW w:w="835" w:type="dxa"/>
          </w:tcPr>
          <w:p w14:paraId="786D2306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0DE5906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Username</w:t>
            </w:r>
          </w:p>
        </w:tc>
        <w:tc>
          <w:tcPr>
            <w:tcW w:w="1984" w:type="dxa"/>
          </w:tcPr>
          <w:p w14:paraId="3AE240CC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14DCA97B" w14:textId="77777777" w:rsidR="00024024" w:rsidRDefault="00024024" w:rsidP="0002402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255</w:t>
            </w:r>
          </w:p>
        </w:tc>
        <w:tc>
          <w:tcPr>
            <w:tcW w:w="2268" w:type="dxa"/>
          </w:tcPr>
          <w:p w14:paraId="705E7F37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024024" w14:paraId="550D0829" w14:textId="77777777" w:rsidTr="00287888">
        <w:trPr>
          <w:trHeight w:val="285"/>
        </w:trPr>
        <w:tc>
          <w:tcPr>
            <w:tcW w:w="835" w:type="dxa"/>
          </w:tcPr>
          <w:p w14:paraId="554518A7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6CFB1FB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14:paraId="78EBD8ED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0AEDE7C6" w14:textId="77777777" w:rsidR="00024024" w:rsidRDefault="00024024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255</w:t>
            </w:r>
          </w:p>
        </w:tc>
        <w:tc>
          <w:tcPr>
            <w:tcW w:w="2268" w:type="dxa"/>
          </w:tcPr>
          <w:p w14:paraId="63E14B27" w14:textId="355F9A4E" w:rsidR="00024024" w:rsidRDefault="004B58E1" w:rsidP="0028660D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</w:t>
            </w:r>
            <w:r w:rsidR="00024024">
              <w:rPr>
                <w:rFonts w:asciiTheme="majorHAnsi" w:hAnsiTheme="majorHAnsi" w:cstheme="majorHAnsi"/>
                <w:bCs/>
                <w:sz w:val="28"/>
                <w:szCs w:val="28"/>
              </w:rPr>
              <w:t>mail</w:t>
            </w:r>
          </w:p>
        </w:tc>
      </w:tr>
      <w:tr w:rsidR="00287888" w14:paraId="2E53A8D4" w14:textId="77777777" w:rsidTr="00287888">
        <w:trPr>
          <w:trHeight w:val="285"/>
        </w:trPr>
        <w:tc>
          <w:tcPr>
            <w:tcW w:w="835" w:type="dxa"/>
          </w:tcPr>
          <w:p w14:paraId="0A080F28" w14:textId="3D39F8EA" w:rsidR="00287888" w:rsidRDefault="00287888" w:rsidP="00287888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723A2827" w14:textId="7FFE2437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Password</w:t>
            </w:r>
          </w:p>
        </w:tc>
        <w:tc>
          <w:tcPr>
            <w:tcW w:w="1984" w:type="dxa"/>
          </w:tcPr>
          <w:p w14:paraId="3C2349F8" w14:textId="12E1750D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30D974DA" w14:textId="2D5C821B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255</w:t>
            </w:r>
          </w:p>
        </w:tc>
        <w:tc>
          <w:tcPr>
            <w:tcW w:w="2268" w:type="dxa"/>
          </w:tcPr>
          <w:p w14:paraId="2164AD28" w14:textId="5867860C" w:rsidR="00287888" w:rsidRDefault="00287888" w:rsidP="00287888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khẩu</w:t>
            </w:r>
            <w:proofErr w:type="spellEnd"/>
          </w:p>
        </w:tc>
      </w:tr>
      <w:tr w:rsidR="00287888" w14:paraId="33431FF0" w14:textId="77777777" w:rsidTr="00287888">
        <w:trPr>
          <w:trHeight w:val="285"/>
        </w:trPr>
        <w:tc>
          <w:tcPr>
            <w:tcW w:w="835" w:type="dxa"/>
          </w:tcPr>
          <w:p w14:paraId="168E5AA5" w14:textId="72781767" w:rsidR="00287888" w:rsidRDefault="00287888" w:rsidP="00CD1964">
            <w:pPr>
              <w:pStyle w:val="ListParagraph"/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6E382F13" w14:textId="38A1DBE7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ThoiGianTao</w:t>
            </w:r>
            <w:proofErr w:type="spellEnd"/>
          </w:p>
        </w:tc>
        <w:tc>
          <w:tcPr>
            <w:tcW w:w="1984" w:type="dxa"/>
          </w:tcPr>
          <w:p w14:paraId="7C72E283" w14:textId="41BD1541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datetime</w:t>
            </w:r>
          </w:p>
        </w:tc>
        <w:tc>
          <w:tcPr>
            <w:tcW w:w="1985" w:type="dxa"/>
          </w:tcPr>
          <w:p w14:paraId="5E68AA1C" w14:textId="0DE52A38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7052CB03" w14:textId="45319243" w:rsidR="00287888" w:rsidRDefault="00287888" w:rsidP="00CD1964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tạo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khoản</w:t>
            </w:r>
            <w:proofErr w:type="spellEnd"/>
          </w:p>
        </w:tc>
      </w:tr>
    </w:tbl>
    <w:p w14:paraId="4C8CF88C" w14:textId="77777777" w:rsidR="00024024" w:rsidRPr="00024024" w:rsidRDefault="00024024" w:rsidP="00024024">
      <w:pPr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5727EC06" w14:textId="77777777" w:rsidR="00024024" w:rsidRPr="00B93AFE" w:rsidRDefault="00024024" w:rsidP="009005D4">
      <w:pPr>
        <w:pStyle w:val="ListParagraph"/>
        <w:spacing w:after="200" w:line="276" w:lineRule="auto"/>
        <w:rPr>
          <w:rFonts w:asciiTheme="majorHAnsi" w:hAnsiTheme="majorHAnsi" w:cstheme="majorHAnsi"/>
          <w:bCs/>
          <w:sz w:val="28"/>
          <w:szCs w:val="28"/>
        </w:rPr>
      </w:pPr>
    </w:p>
    <w:p w14:paraId="319681DD" w14:textId="77777777" w:rsidR="00263909" w:rsidRPr="00024024" w:rsidRDefault="00263909" w:rsidP="00263909">
      <w:pPr>
        <w:pStyle w:val="ListParagraph"/>
        <w:numPr>
          <w:ilvl w:val="0"/>
          <w:numId w:val="19"/>
        </w:num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 w:rsidRPr="00B93AFE">
        <w:rPr>
          <w:rFonts w:asciiTheme="majorHAnsi" w:hAnsiTheme="majorHAnsi" w:cstheme="majorHAnsi"/>
          <w:bCs/>
          <w:sz w:val="28"/>
          <w:szCs w:val="28"/>
        </w:rPr>
        <w:t>B</w:t>
      </w:r>
      <w:r w:rsidR="00B93AFE" w:rsidRPr="00B93AFE">
        <w:rPr>
          <w:rFonts w:asciiTheme="majorHAnsi" w:hAnsiTheme="majorHAnsi" w:cstheme="majorHAnsi"/>
          <w:bCs/>
          <w:sz w:val="28"/>
          <w:szCs w:val="28"/>
        </w:rPr>
        <w:t>ảng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nhập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dữ</w:t>
      </w:r>
      <w:proofErr w:type="spellEnd"/>
      <w:r w:rsidR="00B93AFE" w:rsidRPr="00B93AF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="00B93AFE" w:rsidRPr="00B93AFE">
        <w:rPr>
          <w:rFonts w:asciiTheme="majorHAnsi" w:hAnsiTheme="majorHAnsi" w:cstheme="majorHAnsi"/>
          <w:bCs/>
          <w:sz w:val="28"/>
          <w:szCs w:val="28"/>
        </w:rPr>
        <w:t>liệu</w:t>
      </w:r>
      <w:proofErr w:type="spellEnd"/>
    </w:p>
    <w:p w14:paraId="7600D366" w14:textId="77777777" w:rsidR="00024024" w:rsidRDefault="00024024" w:rsidP="00024024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18BAE146" w14:textId="77777777" w:rsidR="00024024" w:rsidRDefault="00024024" w:rsidP="00024024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5460FF96" w14:textId="77777777" w:rsidR="00024024" w:rsidRPr="00024024" w:rsidRDefault="00024024" w:rsidP="00024024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283A106F" w14:textId="77777777" w:rsidR="004E6529" w:rsidRPr="004E6529" w:rsidRDefault="004E6529" w:rsidP="004E6529">
      <w:pPr>
        <w:pStyle w:val="ListParagraph"/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Users</w:t>
      </w:r>
    </w:p>
    <w:p w14:paraId="56953E3A" w14:textId="5713F632" w:rsidR="004E6529" w:rsidRPr="004E6529" w:rsidRDefault="00987D68" w:rsidP="004E6529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 w:rsidRPr="00987D68">
        <w:rPr>
          <w:rFonts w:asciiTheme="majorHAnsi" w:hAnsiTheme="majorHAnsi" w:cstheme="majorHAnsi"/>
          <w:b/>
          <w:bCs/>
          <w:noProof/>
          <w:color w:val="00B0F0"/>
          <w:sz w:val="28"/>
          <w:szCs w:val="28"/>
        </w:rPr>
        <w:drawing>
          <wp:inline distT="0" distB="0" distL="0" distR="0" wp14:anchorId="33D8BA0D" wp14:editId="1C664F0E">
            <wp:extent cx="4160881" cy="1181202"/>
            <wp:effectExtent l="0" t="0" r="0" b="0"/>
            <wp:docPr id="66931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15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0FC" w14:textId="77777777" w:rsidR="00BB4D96" w:rsidRP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 w:rsidRPr="00BB4D96">
        <w:rPr>
          <w:rFonts w:asciiTheme="majorHAnsi" w:hAnsiTheme="majorHAnsi" w:cstheme="majorHAnsi"/>
          <w:bCs/>
          <w:sz w:val="28"/>
          <w:szCs w:val="28"/>
        </w:rPr>
        <w:t>NhanVien</w:t>
      </w:r>
      <w:proofErr w:type="spellEnd"/>
    </w:p>
    <w:p w14:paraId="10756C31" w14:textId="77777777" w:rsidR="007F1C90" w:rsidRDefault="00CB19C9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7CDDFCD0" wp14:editId="6B38C061">
            <wp:extent cx="5731510" cy="23634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42B6" w14:textId="77777777" w:rsidR="005879CA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KhachHang</w:t>
      </w:r>
      <w:proofErr w:type="spellEnd"/>
    </w:p>
    <w:p w14:paraId="1B3FE85B" w14:textId="77777777" w:rsidR="00BB4D96" w:rsidRDefault="00D10AB9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393D26" wp14:editId="5DEBDB01">
            <wp:extent cx="5334000" cy="522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349" w14:textId="77777777" w:rsidR="00D10AB9" w:rsidRDefault="00D10AB9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3DAD79" wp14:editId="2534DB51">
            <wp:extent cx="5229225" cy="521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B9F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SanPham</w:t>
      </w:r>
      <w:proofErr w:type="spellEnd"/>
    </w:p>
    <w:p w14:paraId="4C4CBF3A" w14:textId="77777777" w:rsidR="005879CA" w:rsidRDefault="005879CA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37510450" w14:textId="77777777" w:rsidR="005879CA" w:rsidRDefault="00B543B6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E7C87" wp14:editId="478C3989">
            <wp:extent cx="5731510" cy="36722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4EA6" w14:textId="77777777" w:rsidR="00B543B6" w:rsidRDefault="00B543B6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69880539" wp14:editId="223D4E59">
            <wp:extent cx="5731510" cy="37572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0B1F" w14:textId="77777777" w:rsidR="00B543B6" w:rsidRDefault="00B543B6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01CC95C8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NhaCungCap</w:t>
      </w:r>
      <w:proofErr w:type="spellEnd"/>
    </w:p>
    <w:p w14:paraId="209AD441" w14:textId="77777777" w:rsidR="001C469F" w:rsidRDefault="001C469F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F382BA" wp14:editId="2CEADD9B">
            <wp:extent cx="422910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76BD" w14:textId="77777777" w:rsidR="00BB4D96" w:rsidRDefault="00BB4D96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5B51192F" w14:textId="77777777" w:rsidR="00BB4D96" w:rsidRDefault="00BB4D96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514008E6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LoaiHang</w:t>
      </w:r>
      <w:proofErr w:type="spellEnd"/>
    </w:p>
    <w:p w14:paraId="20A23DD1" w14:textId="77777777" w:rsidR="001C469F" w:rsidRDefault="001C469F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49445A73" wp14:editId="5E4ED121">
            <wp:extent cx="232410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41BD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HoaDon</w:t>
      </w:r>
    </w:p>
    <w:p w14:paraId="6F2895B9" w14:textId="77777777" w:rsidR="001C469F" w:rsidRDefault="0061017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9D9A6" wp14:editId="44DF760B">
            <wp:extent cx="5153025" cy="5229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BE8A" w14:textId="77777777" w:rsidR="0061017B" w:rsidRDefault="0061017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C05B70" wp14:editId="2D80B08E">
            <wp:extent cx="5181600" cy="5248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7000" w14:textId="77777777" w:rsidR="0061017B" w:rsidRDefault="0061017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1FB66" wp14:editId="10163A4B">
            <wp:extent cx="5181600" cy="5153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8EDD" w14:textId="77777777" w:rsidR="0061017B" w:rsidRDefault="0061017B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7189A" wp14:editId="54079F1D">
            <wp:extent cx="5238750" cy="4810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D1E" w14:textId="77777777" w:rsidR="00CB19C9" w:rsidRDefault="00CB19C9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49D0B0A7" w14:textId="77777777" w:rsidR="00BB4D96" w:rsidRDefault="00BB4D96" w:rsidP="00BB4D96">
      <w:pPr>
        <w:tabs>
          <w:tab w:val="left" w:pos="1464"/>
        </w:tabs>
        <w:spacing w:after="200" w:line="276" w:lineRule="auto"/>
        <w:ind w:left="360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ChiTietHoaDon</w:t>
      </w:r>
      <w:proofErr w:type="spellEnd"/>
    </w:p>
    <w:p w14:paraId="6615DED1" w14:textId="77777777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3700D34" wp14:editId="3CB74C6C">
            <wp:extent cx="3276600" cy="5172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E432" w14:textId="77777777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EFB9E7A" wp14:editId="75FBA6F4">
            <wp:extent cx="3257550" cy="5172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3E0F" w14:textId="77777777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240C96A" wp14:editId="1A7BBB35">
            <wp:extent cx="3257550" cy="5210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B4DE" w14:textId="77777777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7C98F9D" wp14:editId="2A9725B8">
            <wp:extent cx="3267075" cy="5257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663" w14:textId="77777777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38ED9B7" wp14:editId="1A42FB1A">
            <wp:extent cx="3219450" cy="5238750"/>
            <wp:effectExtent l="0" t="0" r="0" b="0"/>
            <wp:docPr id="6144" name="Picture 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405C" w14:textId="77777777" w:rsidR="006C0C80" w:rsidRDefault="006C0C80" w:rsidP="007F1C90">
      <w:pPr>
        <w:tabs>
          <w:tab w:val="left" w:pos="1464"/>
        </w:tabs>
        <w:spacing w:after="20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6A7E213" wp14:editId="4198AD46">
            <wp:extent cx="3352800" cy="4838700"/>
            <wp:effectExtent l="0" t="0" r="0" b="0"/>
            <wp:docPr id="6145" name="Picture 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CC56" w14:textId="77777777" w:rsidR="001C469F" w:rsidRDefault="001C469F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0C10BA97" w14:textId="77777777" w:rsidR="00CB19C9" w:rsidRDefault="00CB19C9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78D2E0EF" w14:textId="77777777" w:rsidR="001C469F" w:rsidRPr="007F1C90" w:rsidRDefault="001C469F" w:rsidP="007F1C90">
      <w:pPr>
        <w:tabs>
          <w:tab w:val="left" w:pos="1464"/>
        </w:tabs>
        <w:spacing w:after="200" w:line="276" w:lineRule="auto"/>
        <w:rPr>
          <w:rFonts w:asciiTheme="majorHAnsi" w:hAnsiTheme="majorHAnsi" w:cstheme="majorHAnsi"/>
          <w:b/>
          <w:bCs/>
          <w:color w:val="00B0F0"/>
          <w:sz w:val="28"/>
          <w:szCs w:val="28"/>
        </w:rPr>
      </w:pPr>
    </w:p>
    <w:p w14:paraId="4D0C25DD" w14:textId="77777777" w:rsidR="00263909" w:rsidRPr="00263909" w:rsidRDefault="00263909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263909">
        <w:rPr>
          <w:rFonts w:asciiTheme="majorHAnsi" w:hAnsiTheme="majorHAnsi" w:cstheme="majorHAnsi"/>
          <w:sz w:val="28"/>
          <w:szCs w:val="28"/>
        </w:rPr>
        <w:t>III.Thiết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</w:t>
      </w:r>
      <w:r w:rsidRPr="00263909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26390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63909">
        <w:rPr>
          <w:rFonts w:asciiTheme="majorHAnsi" w:hAnsiTheme="majorHAnsi" w:cstheme="majorHAnsi"/>
          <w:sz w:val="28"/>
          <w:szCs w:val="28"/>
        </w:rPr>
        <w:t>chính</w:t>
      </w:r>
      <w:proofErr w:type="spellEnd"/>
    </w:p>
    <w:p w14:paraId="66155EA2" w14:textId="77777777" w:rsidR="00263909" w:rsidRDefault="00263909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31850">
        <w:rPr>
          <w:rFonts w:asciiTheme="majorHAnsi" w:hAnsiTheme="majorHAnsi" w:cstheme="majorHAnsi"/>
          <w:sz w:val="28"/>
          <w:szCs w:val="28"/>
        </w:rPr>
        <w:t>IV.Thiế</w:t>
      </w:r>
      <w:r>
        <w:rPr>
          <w:rFonts w:asciiTheme="majorHAnsi" w:hAnsiTheme="majorHAnsi" w:cstheme="majorHAnsi"/>
          <w:sz w:val="28"/>
          <w:szCs w:val="28"/>
        </w:rPr>
        <w:t>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</w:t>
      </w:r>
      <w:r w:rsidRPr="00031850">
        <w:rPr>
          <w:rFonts w:asciiTheme="majorHAnsi" w:hAnsiTheme="majorHAnsi" w:cstheme="majorHAnsi"/>
          <w:sz w:val="28"/>
          <w:szCs w:val="28"/>
        </w:rPr>
        <w:t>ế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1850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1850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0318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31850">
        <w:rPr>
          <w:rFonts w:asciiTheme="majorHAnsi" w:hAnsiTheme="majorHAnsi" w:cstheme="majorHAnsi"/>
          <w:sz w:val="28"/>
          <w:szCs w:val="28"/>
        </w:rPr>
        <w:t>diện</w:t>
      </w:r>
      <w:proofErr w:type="spellEnd"/>
    </w:p>
    <w:p w14:paraId="5CDC5467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</w:t>
      </w:r>
    </w:p>
    <w:p w14:paraId="0B9ECE4F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665D6CD6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29253A2A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143530BB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DỮ LIỆU</w:t>
      </w:r>
    </w:p>
    <w:p w14:paraId="579B36BF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78901BCB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lastRenderedPageBreak/>
        <w:t>ABC</w:t>
      </w:r>
    </w:p>
    <w:p w14:paraId="4B8735DA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1D29D6D2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6922FBF8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7E295672" w14:textId="77777777" w:rsidR="009641B2" w:rsidRPr="00F001F8" w:rsidRDefault="009641B2" w:rsidP="00263909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12E64F33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TÌM KIẾM</w:t>
      </w:r>
    </w:p>
    <w:p w14:paraId="28790DB4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70F7261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36A3D1B9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5B181EB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5D1FACC" w14:textId="77777777" w:rsidR="009641B2" w:rsidRDefault="009641B2" w:rsidP="009641B2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238F4990" w14:textId="77777777" w:rsidR="009641B2" w:rsidRPr="00F001F8" w:rsidRDefault="009641B2" w:rsidP="00263909">
      <w:pPr>
        <w:pStyle w:val="ListParagraph"/>
        <w:numPr>
          <w:ilvl w:val="0"/>
          <w:numId w:val="21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>ABC</w:t>
      </w:r>
    </w:p>
    <w:p w14:paraId="4B05F0E7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THỐNG KÊ &amp; BÁO CÁO</w:t>
      </w:r>
    </w:p>
    <w:p w14:paraId="3DF7B4B8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t xml:space="preserve">Doanh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thu</w:t>
      </w:r>
      <w:proofErr w:type="spellEnd"/>
    </w:p>
    <w:p w14:paraId="62DCD8C6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Ngày</w:t>
      </w:r>
      <w:proofErr w:type="spellEnd"/>
    </w:p>
    <w:p w14:paraId="4D750D47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Tháng</w:t>
      </w:r>
      <w:proofErr w:type="spellEnd"/>
    </w:p>
    <w:p w14:paraId="1E8B4578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Quí</w:t>
      </w:r>
      <w:proofErr w:type="spellEnd"/>
    </w:p>
    <w:p w14:paraId="5FF4DCEA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Năm</w:t>
      </w:r>
      <w:proofErr w:type="spellEnd"/>
    </w:p>
    <w:p w14:paraId="4FCBF26B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hàng</w:t>
      </w:r>
      <w:proofErr w:type="spellEnd"/>
    </w:p>
    <w:p w14:paraId="5E1FE4E9" w14:textId="77777777" w:rsidR="00F001F8" w:rsidRP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phẩm</w:t>
      </w:r>
      <w:proofErr w:type="spellEnd"/>
    </w:p>
    <w:p w14:paraId="089DAA05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phẩm</w:t>
      </w:r>
      <w:proofErr w:type="spellEnd"/>
    </w:p>
    <w:p w14:paraId="23904075" w14:textId="77777777" w:rsid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ra</w:t>
      </w:r>
      <w:proofErr w:type="spellEnd"/>
    </w:p>
    <w:p w14:paraId="70059CA5" w14:textId="77777777" w:rsidR="00F001F8" w:rsidRPr="00F001F8" w:rsidRDefault="00F001F8" w:rsidP="00F001F8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kho</w:t>
      </w:r>
      <w:proofErr w:type="spellEnd"/>
    </w:p>
    <w:p w14:paraId="22576579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Kỷ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lục</w:t>
      </w:r>
      <w:proofErr w:type="spellEnd"/>
    </w:p>
    <w:p w14:paraId="0DDC8C6E" w14:textId="77777777" w:rsidR="009641B2" w:rsidRDefault="009641B2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</w:t>
      </w:r>
      <w:r w:rsidR="00F001F8">
        <w:rPr>
          <w:rFonts w:asciiTheme="majorHAnsi" w:hAnsiTheme="majorHAnsi" w:cstheme="majorHAnsi"/>
          <w:sz w:val="28"/>
          <w:szCs w:val="28"/>
        </w:rPr>
        <w:t>hân</w:t>
      </w:r>
      <w:proofErr w:type="spellEnd"/>
      <w:r w:rsidR="00F001F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001F8">
        <w:rPr>
          <w:rFonts w:asciiTheme="majorHAnsi" w:hAnsiTheme="majorHAnsi" w:cstheme="majorHAnsi"/>
          <w:sz w:val="28"/>
          <w:szCs w:val="28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nhất</w:t>
      </w:r>
      <w:proofErr w:type="spellEnd"/>
    </w:p>
    <w:p w14:paraId="610417A6" w14:textId="77777777" w:rsidR="009641B2" w:rsidRPr="009641B2" w:rsidRDefault="00F001F8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đem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doanh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thu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641B2">
        <w:rPr>
          <w:rFonts w:asciiTheme="majorHAnsi" w:hAnsiTheme="majorHAnsi" w:cstheme="majorHAnsi"/>
          <w:sz w:val="28"/>
          <w:szCs w:val="28"/>
        </w:rPr>
        <w:t>nhất</w:t>
      </w:r>
      <w:proofErr w:type="spellEnd"/>
    </w:p>
    <w:p w14:paraId="750C2447" w14:textId="77777777" w:rsidR="009641B2" w:rsidRPr="009641B2" w:rsidRDefault="00F001F8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="009641B2">
        <w:rPr>
          <w:rFonts w:asciiTheme="majorHAnsi" w:hAnsiTheme="majorHAnsi" w:cstheme="majorHAnsi"/>
          <w:sz w:val="28"/>
          <w:szCs w:val="28"/>
        </w:rPr>
        <w:t xml:space="preserve"> VIP</w:t>
      </w:r>
    </w:p>
    <w:p w14:paraId="6DD8A3FD" w14:textId="77777777" w:rsidR="009641B2" w:rsidRDefault="009641B2" w:rsidP="009641B2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 w:rsidRPr="009641B2">
        <w:rPr>
          <w:rFonts w:asciiTheme="majorHAnsi" w:hAnsiTheme="majorHAnsi" w:cstheme="majorHAnsi"/>
          <w:sz w:val="28"/>
          <w:szCs w:val="28"/>
        </w:rPr>
        <w:lastRenderedPageBreak/>
        <w:t xml:space="preserve">Lợi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nhuận</w:t>
      </w:r>
      <w:proofErr w:type="spellEnd"/>
    </w:p>
    <w:p w14:paraId="2B1805D7" w14:textId="77777777" w:rsidR="009641B2" w:rsidRPr="009641B2" w:rsidRDefault="009641B2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Tháng</w:t>
      </w:r>
      <w:proofErr w:type="spellEnd"/>
    </w:p>
    <w:p w14:paraId="53A4D65B" w14:textId="77777777" w:rsidR="009641B2" w:rsidRPr="009641B2" w:rsidRDefault="009641B2" w:rsidP="009641B2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641B2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phẩm</w:t>
      </w:r>
      <w:proofErr w:type="spellEnd"/>
    </w:p>
    <w:p w14:paraId="75C0454F" w14:textId="77777777" w:rsidR="00B93AFE" w:rsidRDefault="00B93AFE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THÔNG TIN</w:t>
      </w:r>
    </w:p>
    <w:p w14:paraId="6C2FE93F" w14:textId="77777777" w:rsidR="009641B2" w:rsidRDefault="009641B2" w:rsidP="009641B2">
      <w:pPr>
        <w:pStyle w:val="ListParagraph"/>
        <w:numPr>
          <w:ilvl w:val="0"/>
          <w:numId w:val="23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</w:t>
      </w:r>
      <w:r w:rsidRPr="009641B2">
        <w:rPr>
          <w:rFonts w:asciiTheme="majorHAnsi" w:hAnsiTheme="majorHAnsi" w:cstheme="majorHAnsi"/>
          <w:sz w:val="28"/>
          <w:szCs w:val="28"/>
        </w:rPr>
        <w:t>hần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mềm</w:t>
      </w:r>
      <w:proofErr w:type="spellEnd"/>
    </w:p>
    <w:p w14:paraId="05141857" w14:textId="77777777" w:rsidR="009641B2" w:rsidRPr="009641B2" w:rsidRDefault="009641B2" w:rsidP="009641B2">
      <w:pPr>
        <w:pStyle w:val="ListParagraph"/>
        <w:numPr>
          <w:ilvl w:val="0"/>
          <w:numId w:val="23"/>
        </w:numPr>
        <w:spacing w:after="20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</w:t>
      </w:r>
      <w:r w:rsidRPr="009641B2">
        <w:rPr>
          <w:rFonts w:asciiTheme="majorHAnsi" w:hAnsiTheme="majorHAnsi" w:cstheme="majorHAnsi"/>
          <w:sz w:val="28"/>
          <w:szCs w:val="28"/>
        </w:rPr>
        <w:t>ác</w:t>
      </w:r>
      <w:proofErr w:type="spellEnd"/>
      <w:r w:rsidRPr="009641B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641B2">
        <w:rPr>
          <w:rFonts w:asciiTheme="majorHAnsi" w:hAnsiTheme="majorHAnsi" w:cstheme="majorHAnsi"/>
          <w:sz w:val="28"/>
          <w:szCs w:val="28"/>
        </w:rPr>
        <w:t>giả</w:t>
      </w:r>
      <w:proofErr w:type="spellEnd"/>
    </w:p>
    <w:p w14:paraId="6EF67E38" w14:textId="77777777" w:rsidR="00263909" w:rsidRDefault="00263909" w:rsidP="00263909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</w:p>
    <w:p w14:paraId="01552887" w14:textId="77777777" w:rsidR="008F4408" w:rsidRPr="00D7271C" w:rsidRDefault="00E96AF8">
      <w:pPr>
        <w:spacing w:after="200" w:line="276" w:lineRule="auto"/>
        <w:rPr>
          <w:rFonts w:asciiTheme="majorHAnsi" w:hAnsiTheme="majorHAnsi" w:cstheme="majorHAnsi"/>
          <w:i/>
          <w:sz w:val="28"/>
          <w:szCs w:val="28"/>
        </w:rPr>
      </w:pPr>
      <w:proofErr w:type="spellStart"/>
      <w:r>
        <w:rPr>
          <w:rFonts w:asciiTheme="majorHAnsi" w:hAnsiTheme="majorHAnsi" w:cstheme="majorHAnsi"/>
          <w:i/>
          <w:sz w:val="28"/>
          <w:szCs w:val="28"/>
        </w:rPr>
        <w:t>Dựa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theo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mẫu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viết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bài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báo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cáoQuản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lý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bán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hàng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điện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thoại</w:t>
      </w:r>
      <w:proofErr w:type="spellEnd"/>
    </w:p>
    <w:sectPr w:rsidR="008F4408" w:rsidRPr="00D7271C" w:rsidSect="00AB7A08">
      <w:headerReference w:type="default" r:id="rId36"/>
      <w:footerReference w:type="default" r:id="rId37"/>
      <w:pgSz w:w="11906" w:h="16838"/>
      <w:pgMar w:top="1440" w:right="1440" w:bottom="1440" w:left="1440" w:header="992" w:footer="99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DBFE" w14:textId="77777777" w:rsidR="009C79FC" w:rsidRDefault="009C79FC" w:rsidP="00F14B51">
      <w:r>
        <w:separator/>
      </w:r>
    </w:p>
    <w:p w14:paraId="2ED35DFD" w14:textId="77777777" w:rsidR="009C79FC" w:rsidRDefault="009C79FC"/>
  </w:endnote>
  <w:endnote w:type="continuationSeparator" w:id="0">
    <w:p w14:paraId="385A5139" w14:textId="77777777" w:rsidR="009C79FC" w:rsidRDefault="009C79FC" w:rsidP="00F14B51">
      <w:r>
        <w:continuationSeparator/>
      </w:r>
    </w:p>
    <w:p w14:paraId="7BEAD7D6" w14:textId="77777777" w:rsidR="009C79FC" w:rsidRDefault="009C79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F79E" w14:textId="77777777" w:rsidR="007419F4" w:rsidRPr="00F14B51" w:rsidRDefault="006938D7" w:rsidP="00F14B51">
    <w:pPr>
      <w:pStyle w:val="Footer"/>
      <w:pBdr>
        <w:top w:val="double" w:sz="4" w:space="1" w:color="auto"/>
      </w:pBdr>
      <w:tabs>
        <w:tab w:val="clear" w:pos="9360"/>
        <w:tab w:val="right" w:pos="9072"/>
      </w:tabs>
      <w:rPr>
        <w:rFonts w:asciiTheme="majorHAnsi" w:hAnsiTheme="majorHAnsi" w:cstheme="majorHAnsi"/>
        <w:b/>
        <w:i/>
        <w:sz w:val="24"/>
        <w:szCs w:val="24"/>
      </w:rPr>
    </w:pPr>
    <w:r>
      <w:rPr>
        <w:rFonts w:asciiTheme="majorHAnsi" w:hAnsiTheme="majorHAnsi" w:cstheme="majorHAnsi"/>
        <w:b/>
        <w:i/>
        <w:sz w:val="24"/>
        <w:szCs w:val="24"/>
      </w:rPr>
      <w:t>S</w:t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t xml:space="preserve">VTH: </w:t>
    </w:r>
    <w:r>
      <w:rPr>
        <w:rFonts w:asciiTheme="majorHAnsi" w:hAnsiTheme="majorHAnsi" w:cstheme="majorHAnsi"/>
        <w:b/>
        <w:i/>
        <w:sz w:val="24"/>
        <w:szCs w:val="24"/>
      </w:rPr>
      <w:t>………………</w:t>
    </w:r>
    <w:r w:rsidR="007419F4">
      <w:rPr>
        <w:rFonts w:asciiTheme="majorHAnsi" w:hAnsiTheme="majorHAnsi" w:cstheme="majorHAnsi"/>
        <w:b/>
        <w:i/>
        <w:sz w:val="24"/>
        <w:szCs w:val="24"/>
      </w:rPr>
      <w:tab/>
    </w:r>
    <w:r w:rsidR="007419F4">
      <w:rPr>
        <w:rFonts w:asciiTheme="majorHAnsi" w:hAnsiTheme="majorHAnsi" w:cstheme="majorHAnsi"/>
        <w:b/>
        <w:i/>
        <w:sz w:val="24"/>
        <w:szCs w:val="24"/>
      </w:rPr>
      <w:tab/>
      <w:t xml:space="preserve">Trang: </w:t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fldChar w:fldCharType="begin"/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instrText xml:space="preserve"> PAGE   \* MERGEFORMAT </w:instrText>
    </w:r>
    <w:r w:rsidR="007419F4" w:rsidRPr="00F14B51">
      <w:rPr>
        <w:rFonts w:asciiTheme="majorHAnsi" w:hAnsiTheme="majorHAnsi" w:cstheme="majorHAnsi"/>
        <w:b/>
        <w:i/>
        <w:sz w:val="24"/>
        <w:szCs w:val="24"/>
      </w:rPr>
      <w:fldChar w:fldCharType="separate"/>
    </w:r>
    <w:r w:rsidR="006C0C80">
      <w:rPr>
        <w:rFonts w:asciiTheme="majorHAnsi" w:hAnsiTheme="majorHAnsi" w:cstheme="majorHAnsi"/>
        <w:b/>
        <w:i/>
        <w:noProof/>
        <w:sz w:val="24"/>
        <w:szCs w:val="24"/>
      </w:rPr>
      <w:t>22</w:t>
    </w:r>
    <w:r w:rsidR="007419F4" w:rsidRPr="00F14B51">
      <w:rPr>
        <w:rFonts w:asciiTheme="majorHAnsi" w:hAnsiTheme="majorHAnsi" w:cstheme="majorHAnsi"/>
        <w:b/>
        <w:i/>
        <w:noProof/>
        <w:sz w:val="24"/>
        <w:szCs w:val="24"/>
      </w:rPr>
      <w:fldChar w:fldCharType="end"/>
    </w:r>
  </w:p>
  <w:p w14:paraId="561F344D" w14:textId="77777777" w:rsidR="007419F4" w:rsidRDefault="0074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B7EE" w14:textId="77777777" w:rsidR="009C79FC" w:rsidRDefault="009C79FC" w:rsidP="00F14B51">
      <w:r>
        <w:separator/>
      </w:r>
    </w:p>
    <w:p w14:paraId="548EEB85" w14:textId="77777777" w:rsidR="009C79FC" w:rsidRDefault="009C79FC"/>
  </w:footnote>
  <w:footnote w:type="continuationSeparator" w:id="0">
    <w:p w14:paraId="0F6CA633" w14:textId="77777777" w:rsidR="009C79FC" w:rsidRDefault="009C79FC" w:rsidP="00F14B51">
      <w:r>
        <w:continuationSeparator/>
      </w:r>
    </w:p>
    <w:p w14:paraId="5630AA93" w14:textId="77777777" w:rsidR="009C79FC" w:rsidRDefault="009C79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F009" w14:textId="77777777" w:rsidR="007419F4" w:rsidRPr="00F14B51" w:rsidRDefault="007419F4" w:rsidP="00F14B51">
    <w:pPr>
      <w:pStyle w:val="Header"/>
      <w:pBdr>
        <w:bottom w:val="double" w:sz="4" w:space="1" w:color="auto"/>
      </w:pBdr>
      <w:rPr>
        <w:rFonts w:asciiTheme="majorHAnsi" w:hAnsiTheme="majorHAnsi" w:cstheme="majorHAnsi"/>
        <w:b/>
        <w:i/>
        <w:sz w:val="24"/>
        <w:szCs w:val="26"/>
      </w:rPr>
    </w:pPr>
    <w:r w:rsidRPr="00F14B51">
      <w:rPr>
        <w:rFonts w:asciiTheme="majorHAnsi" w:hAnsiTheme="majorHAnsi" w:cstheme="majorHAnsi"/>
        <w:b/>
        <w:i/>
        <w:sz w:val="24"/>
        <w:szCs w:val="26"/>
      </w:rPr>
      <w:t xml:space="preserve">Báo </w:t>
    </w:r>
    <w:proofErr w:type="spellStart"/>
    <w:r w:rsidRPr="00F14B51">
      <w:rPr>
        <w:rFonts w:asciiTheme="majorHAnsi" w:hAnsiTheme="majorHAnsi" w:cstheme="majorHAnsi"/>
        <w:b/>
        <w:i/>
        <w:sz w:val="24"/>
        <w:szCs w:val="26"/>
      </w:rPr>
      <w:t>cáo</w:t>
    </w:r>
    <w:proofErr w:type="spellEnd"/>
    <w:r w:rsidRPr="00F14B51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Pr="00F14B51">
      <w:rPr>
        <w:rFonts w:asciiTheme="majorHAnsi" w:hAnsiTheme="majorHAnsi" w:cstheme="majorHAnsi"/>
        <w:b/>
        <w:i/>
        <w:sz w:val="24"/>
        <w:szCs w:val="26"/>
      </w:rPr>
      <w:t>chuyên</w:t>
    </w:r>
    <w:proofErr w:type="spellEnd"/>
    <w:r w:rsidRPr="00F14B51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Pr="00F14B51">
      <w:rPr>
        <w:rFonts w:asciiTheme="majorHAnsi" w:hAnsiTheme="majorHAnsi" w:cstheme="majorHAnsi"/>
        <w:b/>
        <w:i/>
        <w:sz w:val="24"/>
        <w:szCs w:val="26"/>
      </w:rPr>
      <w:t>đề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: </w:t>
    </w:r>
    <w:proofErr w:type="spellStart"/>
    <w:r w:rsidR="0041690C">
      <w:rPr>
        <w:rFonts w:asciiTheme="majorHAnsi" w:hAnsiTheme="majorHAnsi" w:cstheme="majorHAnsi"/>
        <w:b/>
        <w:i/>
        <w:sz w:val="24"/>
        <w:szCs w:val="26"/>
      </w:rPr>
      <w:t>Xây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="0041690C">
      <w:rPr>
        <w:rFonts w:asciiTheme="majorHAnsi" w:hAnsiTheme="majorHAnsi" w:cstheme="majorHAnsi"/>
        <w:b/>
        <w:i/>
        <w:sz w:val="24"/>
        <w:szCs w:val="26"/>
      </w:rPr>
      <w:t>Dựng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 </w:t>
    </w:r>
    <w:proofErr w:type="spellStart"/>
    <w:r w:rsidR="0041690C">
      <w:rPr>
        <w:rFonts w:asciiTheme="majorHAnsi" w:hAnsiTheme="majorHAnsi" w:cstheme="majorHAnsi"/>
        <w:b/>
        <w:i/>
        <w:sz w:val="24"/>
        <w:szCs w:val="26"/>
      </w:rPr>
      <w:t>Phần</w:t>
    </w:r>
    <w:proofErr w:type="spellEnd"/>
    <w:r w:rsidR="0041690C">
      <w:rPr>
        <w:rFonts w:asciiTheme="majorHAnsi" w:hAnsiTheme="majorHAnsi" w:cstheme="majorHAnsi"/>
        <w:b/>
        <w:i/>
        <w:sz w:val="24"/>
        <w:szCs w:val="26"/>
      </w:rPr>
      <w:t xml:space="preserve"> Mềm Quản Lý </w:t>
    </w:r>
    <w:r w:rsidR="00504212">
      <w:rPr>
        <w:rFonts w:asciiTheme="majorHAnsi" w:hAnsiTheme="majorHAnsi" w:cstheme="majorHAnsi"/>
        <w:b/>
        <w:i/>
        <w:sz w:val="24"/>
        <w:szCs w:val="26"/>
      </w:rPr>
      <w:t xml:space="preserve">Bán </w:t>
    </w:r>
    <w:proofErr w:type="spellStart"/>
    <w:r w:rsidR="00504212">
      <w:rPr>
        <w:rFonts w:asciiTheme="majorHAnsi" w:hAnsiTheme="majorHAnsi" w:cstheme="majorHAnsi"/>
        <w:b/>
        <w:i/>
        <w:sz w:val="24"/>
        <w:szCs w:val="26"/>
      </w:rPr>
      <w:t>Hàng</w:t>
    </w:r>
    <w:proofErr w:type="spellEnd"/>
  </w:p>
  <w:p w14:paraId="296E7A7D" w14:textId="77777777" w:rsidR="007419F4" w:rsidRDefault="007419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413"/>
    <w:multiLevelType w:val="multilevel"/>
    <w:tmpl w:val="00DA2A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014ED"/>
    <w:multiLevelType w:val="hybridMultilevel"/>
    <w:tmpl w:val="2B0E0DEA"/>
    <w:lvl w:ilvl="0" w:tplc="ECFC3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5F32"/>
    <w:multiLevelType w:val="hybridMultilevel"/>
    <w:tmpl w:val="94389FBE"/>
    <w:lvl w:ilvl="0" w:tplc="BC2C74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241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91385A"/>
    <w:multiLevelType w:val="multilevel"/>
    <w:tmpl w:val="22DA59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B660AD4"/>
    <w:multiLevelType w:val="multilevel"/>
    <w:tmpl w:val="38B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37BEF"/>
    <w:multiLevelType w:val="multilevel"/>
    <w:tmpl w:val="6C04454A"/>
    <w:lvl w:ilvl="0">
      <w:start w:val="1"/>
      <w:numFmt w:val="upperRoman"/>
      <w:pStyle w:val="Heading2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3"/>
      <w:lvlText w:val="%2.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pStyle w:val="Heading4"/>
      <w:lvlText w:val="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4AD6F84"/>
    <w:multiLevelType w:val="hybridMultilevel"/>
    <w:tmpl w:val="98880492"/>
    <w:lvl w:ilvl="0" w:tplc="123C0734">
      <w:start w:val="1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8553D8E"/>
    <w:multiLevelType w:val="hybridMultilevel"/>
    <w:tmpl w:val="4DA2910C"/>
    <w:lvl w:ilvl="0" w:tplc="1CE87880">
      <w:start w:val="1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DF50419"/>
    <w:multiLevelType w:val="multilevel"/>
    <w:tmpl w:val="DC24F2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75190"/>
    <w:multiLevelType w:val="hybridMultilevel"/>
    <w:tmpl w:val="421A69A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D2DAF"/>
    <w:multiLevelType w:val="multilevel"/>
    <w:tmpl w:val="B89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4770AC"/>
    <w:multiLevelType w:val="hybridMultilevel"/>
    <w:tmpl w:val="843A31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B561D"/>
    <w:multiLevelType w:val="hybridMultilevel"/>
    <w:tmpl w:val="F086F4E0"/>
    <w:lvl w:ilvl="0" w:tplc="BC708910">
      <w:start w:val="1"/>
      <w:numFmt w:val="lowerLetter"/>
      <w:lvlText w:val="%1.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5E43217"/>
    <w:multiLevelType w:val="multilevel"/>
    <w:tmpl w:val="C8A4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B07D6"/>
    <w:multiLevelType w:val="hybridMultilevel"/>
    <w:tmpl w:val="C87AA95C"/>
    <w:lvl w:ilvl="0" w:tplc="33D28DC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75B79"/>
    <w:multiLevelType w:val="hybridMultilevel"/>
    <w:tmpl w:val="1066648E"/>
    <w:lvl w:ilvl="0" w:tplc="CD222A9C">
      <w:start w:val="2"/>
      <w:numFmt w:val="lowerLetter"/>
      <w:lvlText w:val="%1)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EBB3A08"/>
    <w:multiLevelType w:val="hybridMultilevel"/>
    <w:tmpl w:val="E3B63E5A"/>
    <w:lvl w:ilvl="0" w:tplc="BC2C74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81B13"/>
    <w:multiLevelType w:val="hybridMultilevel"/>
    <w:tmpl w:val="2578F7CA"/>
    <w:lvl w:ilvl="0" w:tplc="AEE87C2A">
      <w:start w:val="1"/>
      <w:numFmt w:val="lowerLetter"/>
      <w:lvlText w:val="(%1)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B0B2E56"/>
    <w:multiLevelType w:val="hybridMultilevel"/>
    <w:tmpl w:val="4F5C0D44"/>
    <w:lvl w:ilvl="0" w:tplc="200237A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516740F"/>
    <w:multiLevelType w:val="multilevel"/>
    <w:tmpl w:val="835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67635D"/>
    <w:multiLevelType w:val="multilevel"/>
    <w:tmpl w:val="4448E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24444E"/>
    <w:multiLevelType w:val="hybridMultilevel"/>
    <w:tmpl w:val="79426734"/>
    <w:lvl w:ilvl="0" w:tplc="A9A0CEB2">
      <w:start w:val="1"/>
      <w:numFmt w:val="lowerLetter"/>
      <w:lvlText w:val="(%1)"/>
      <w:lvlJc w:val="left"/>
      <w:pPr>
        <w:ind w:left="135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ED732D5"/>
    <w:multiLevelType w:val="hybridMultilevel"/>
    <w:tmpl w:val="C08E7850"/>
    <w:lvl w:ilvl="0" w:tplc="BC2C74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A1338"/>
    <w:multiLevelType w:val="multilevel"/>
    <w:tmpl w:val="134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057951"/>
    <w:multiLevelType w:val="hybridMultilevel"/>
    <w:tmpl w:val="9386FB14"/>
    <w:lvl w:ilvl="0" w:tplc="E70424DC">
      <w:start w:val="1"/>
      <w:numFmt w:val="decimal"/>
      <w:pStyle w:val="TaiLieuThamKhao"/>
      <w:lvlText w:val="[%1]"/>
      <w:lvlJc w:val="left"/>
      <w:pPr>
        <w:ind w:left="435" w:hanging="375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8541D2E"/>
    <w:multiLevelType w:val="hybridMultilevel"/>
    <w:tmpl w:val="685274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22068"/>
    <w:multiLevelType w:val="multilevel"/>
    <w:tmpl w:val="E85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535966"/>
    <w:multiLevelType w:val="multilevel"/>
    <w:tmpl w:val="BCB28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835652">
    <w:abstractNumId w:val="6"/>
  </w:num>
  <w:num w:numId="2" w16cid:durableId="339627329">
    <w:abstractNumId w:val="6"/>
  </w:num>
  <w:num w:numId="3" w16cid:durableId="1797530098">
    <w:abstractNumId w:val="15"/>
  </w:num>
  <w:num w:numId="4" w16cid:durableId="1655329591">
    <w:abstractNumId w:val="15"/>
  </w:num>
  <w:num w:numId="5" w16cid:durableId="1209420489">
    <w:abstractNumId w:val="26"/>
  </w:num>
  <w:num w:numId="6" w16cid:durableId="1164781190">
    <w:abstractNumId w:val="26"/>
  </w:num>
  <w:num w:numId="7" w16cid:durableId="13950026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7285165">
    <w:abstractNumId w:val="4"/>
  </w:num>
  <w:num w:numId="9" w16cid:durableId="1974828329">
    <w:abstractNumId w:val="7"/>
  </w:num>
  <w:num w:numId="10" w16cid:durableId="579102918">
    <w:abstractNumId w:val="8"/>
  </w:num>
  <w:num w:numId="11" w16cid:durableId="1697467986">
    <w:abstractNumId w:val="13"/>
  </w:num>
  <w:num w:numId="12" w16cid:durableId="956136510">
    <w:abstractNumId w:val="19"/>
  </w:num>
  <w:num w:numId="13" w16cid:durableId="1969815784">
    <w:abstractNumId w:val="16"/>
  </w:num>
  <w:num w:numId="14" w16cid:durableId="1653480699">
    <w:abstractNumId w:val="22"/>
  </w:num>
  <w:num w:numId="15" w16cid:durableId="508060010">
    <w:abstractNumId w:val="18"/>
  </w:num>
  <w:num w:numId="16" w16cid:durableId="509806146">
    <w:abstractNumId w:val="25"/>
  </w:num>
  <w:num w:numId="17" w16cid:durableId="6101677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3981363">
    <w:abstractNumId w:val="10"/>
  </w:num>
  <w:num w:numId="19" w16cid:durableId="1902053843">
    <w:abstractNumId w:val="12"/>
  </w:num>
  <w:num w:numId="20" w16cid:durableId="621612521">
    <w:abstractNumId w:val="3"/>
  </w:num>
  <w:num w:numId="21" w16cid:durableId="1728871351">
    <w:abstractNumId w:val="17"/>
  </w:num>
  <w:num w:numId="22" w16cid:durableId="1433863810">
    <w:abstractNumId w:val="23"/>
  </w:num>
  <w:num w:numId="23" w16cid:durableId="2051414745">
    <w:abstractNumId w:val="2"/>
  </w:num>
  <w:num w:numId="24" w16cid:durableId="170799242">
    <w:abstractNumId w:val="1"/>
  </w:num>
  <w:num w:numId="25" w16cid:durableId="1506939919">
    <w:abstractNumId w:val="14"/>
  </w:num>
  <w:num w:numId="26" w16cid:durableId="256643380">
    <w:abstractNumId w:val="5"/>
  </w:num>
  <w:num w:numId="27" w16cid:durableId="543832291">
    <w:abstractNumId w:val="21"/>
  </w:num>
  <w:num w:numId="28" w16cid:durableId="1198423640">
    <w:abstractNumId w:val="24"/>
  </w:num>
  <w:num w:numId="29" w16cid:durableId="353262840">
    <w:abstractNumId w:val="28"/>
  </w:num>
  <w:num w:numId="30" w16cid:durableId="1270770718">
    <w:abstractNumId w:val="20"/>
  </w:num>
  <w:num w:numId="31" w16cid:durableId="1682582176">
    <w:abstractNumId w:val="9"/>
  </w:num>
  <w:num w:numId="32" w16cid:durableId="1208909566">
    <w:abstractNumId w:val="11"/>
  </w:num>
  <w:num w:numId="33" w16cid:durableId="246693026">
    <w:abstractNumId w:val="0"/>
  </w:num>
  <w:num w:numId="34" w16cid:durableId="13717999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8D"/>
    <w:rsid w:val="00002F05"/>
    <w:rsid w:val="00003F4E"/>
    <w:rsid w:val="00011018"/>
    <w:rsid w:val="00024024"/>
    <w:rsid w:val="00027CF5"/>
    <w:rsid w:val="000456CA"/>
    <w:rsid w:val="00052A02"/>
    <w:rsid w:val="00061A7C"/>
    <w:rsid w:val="00063303"/>
    <w:rsid w:val="00070893"/>
    <w:rsid w:val="00071284"/>
    <w:rsid w:val="0007611C"/>
    <w:rsid w:val="000B26EA"/>
    <w:rsid w:val="000C11C6"/>
    <w:rsid w:val="000C5CE9"/>
    <w:rsid w:val="000D66CE"/>
    <w:rsid w:val="000E46AB"/>
    <w:rsid w:val="00102085"/>
    <w:rsid w:val="00176439"/>
    <w:rsid w:val="00184830"/>
    <w:rsid w:val="001A7BE8"/>
    <w:rsid w:val="001C469F"/>
    <w:rsid w:val="001C61DB"/>
    <w:rsid w:val="001C66B2"/>
    <w:rsid w:val="00203917"/>
    <w:rsid w:val="0021776A"/>
    <w:rsid w:val="00226E5B"/>
    <w:rsid w:val="00240FBB"/>
    <w:rsid w:val="002472CA"/>
    <w:rsid w:val="002637DA"/>
    <w:rsid w:val="00263909"/>
    <w:rsid w:val="00265E84"/>
    <w:rsid w:val="00287888"/>
    <w:rsid w:val="002A5C67"/>
    <w:rsid w:val="002C470D"/>
    <w:rsid w:val="002C7369"/>
    <w:rsid w:val="003025BC"/>
    <w:rsid w:val="003062AE"/>
    <w:rsid w:val="00317A2F"/>
    <w:rsid w:val="003533A0"/>
    <w:rsid w:val="003673E5"/>
    <w:rsid w:val="00380808"/>
    <w:rsid w:val="00392568"/>
    <w:rsid w:val="003A30B0"/>
    <w:rsid w:val="003A58C9"/>
    <w:rsid w:val="003D65F4"/>
    <w:rsid w:val="003E086B"/>
    <w:rsid w:val="003F58C7"/>
    <w:rsid w:val="004039AE"/>
    <w:rsid w:val="00412256"/>
    <w:rsid w:val="00413A39"/>
    <w:rsid w:val="0041690C"/>
    <w:rsid w:val="00425C3B"/>
    <w:rsid w:val="00451F1B"/>
    <w:rsid w:val="004537F3"/>
    <w:rsid w:val="00462319"/>
    <w:rsid w:val="00465195"/>
    <w:rsid w:val="00476093"/>
    <w:rsid w:val="00494F2D"/>
    <w:rsid w:val="00495BAA"/>
    <w:rsid w:val="004974C4"/>
    <w:rsid w:val="004A3464"/>
    <w:rsid w:val="004A61DD"/>
    <w:rsid w:val="004B4D23"/>
    <w:rsid w:val="004B58E1"/>
    <w:rsid w:val="004B5DC2"/>
    <w:rsid w:val="004C66F3"/>
    <w:rsid w:val="004E3326"/>
    <w:rsid w:val="004E6529"/>
    <w:rsid w:val="00504212"/>
    <w:rsid w:val="00523FA4"/>
    <w:rsid w:val="00530C08"/>
    <w:rsid w:val="00531E73"/>
    <w:rsid w:val="00532580"/>
    <w:rsid w:val="00535906"/>
    <w:rsid w:val="00542A32"/>
    <w:rsid w:val="005458FE"/>
    <w:rsid w:val="005879CA"/>
    <w:rsid w:val="005958AC"/>
    <w:rsid w:val="005A1F82"/>
    <w:rsid w:val="005A4992"/>
    <w:rsid w:val="005E7FA7"/>
    <w:rsid w:val="006045FD"/>
    <w:rsid w:val="0061017B"/>
    <w:rsid w:val="006179E6"/>
    <w:rsid w:val="00641EF1"/>
    <w:rsid w:val="006554D2"/>
    <w:rsid w:val="00661F57"/>
    <w:rsid w:val="00685237"/>
    <w:rsid w:val="00686490"/>
    <w:rsid w:val="006938D7"/>
    <w:rsid w:val="00695309"/>
    <w:rsid w:val="006A1258"/>
    <w:rsid w:val="006A7D35"/>
    <w:rsid w:val="006B142C"/>
    <w:rsid w:val="006B5C1F"/>
    <w:rsid w:val="006C0829"/>
    <w:rsid w:val="006C0C80"/>
    <w:rsid w:val="006C1CE9"/>
    <w:rsid w:val="006C7286"/>
    <w:rsid w:val="006E3B34"/>
    <w:rsid w:val="00712793"/>
    <w:rsid w:val="0071425B"/>
    <w:rsid w:val="00731AF6"/>
    <w:rsid w:val="007419F4"/>
    <w:rsid w:val="007707E0"/>
    <w:rsid w:val="007739AD"/>
    <w:rsid w:val="00776E0D"/>
    <w:rsid w:val="00792739"/>
    <w:rsid w:val="00796A7B"/>
    <w:rsid w:val="007B5AF7"/>
    <w:rsid w:val="007C1138"/>
    <w:rsid w:val="007F1C90"/>
    <w:rsid w:val="00804BD5"/>
    <w:rsid w:val="008112AA"/>
    <w:rsid w:val="00816584"/>
    <w:rsid w:val="00865C4B"/>
    <w:rsid w:val="00866226"/>
    <w:rsid w:val="00873E10"/>
    <w:rsid w:val="00884D8D"/>
    <w:rsid w:val="008900A2"/>
    <w:rsid w:val="008B1EEE"/>
    <w:rsid w:val="008B2747"/>
    <w:rsid w:val="008C645D"/>
    <w:rsid w:val="008D4CCD"/>
    <w:rsid w:val="008D5DAB"/>
    <w:rsid w:val="008F4408"/>
    <w:rsid w:val="009005D4"/>
    <w:rsid w:val="00910775"/>
    <w:rsid w:val="009365AB"/>
    <w:rsid w:val="0096084A"/>
    <w:rsid w:val="009641B2"/>
    <w:rsid w:val="00965B61"/>
    <w:rsid w:val="009670CF"/>
    <w:rsid w:val="00987D68"/>
    <w:rsid w:val="00996FBF"/>
    <w:rsid w:val="009972B4"/>
    <w:rsid w:val="009B2749"/>
    <w:rsid w:val="009C65C3"/>
    <w:rsid w:val="009C79FC"/>
    <w:rsid w:val="009E3DBC"/>
    <w:rsid w:val="00A00DE1"/>
    <w:rsid w:val="00A26B9C"/>
    <w:rsid w:val="00A61E68"/>
    <w:rsid w:val="00A670E4"/>
    <w:rsid w:val="00A7281D"/>
    <w:rsid w:val="00A83AB2"/>
    <w:rsid w:val="00A84868"/>
    <w:rsid w:val="00A92488"/>
    <w:rsid w:val="00AA44DB"/>
    <w:rsid w:val="00AA48CB"/>
    <w:rsid w:val="00AA57F1"/>
    <w:rsid w:val="00AB7A08"/>
    <w:rsid w:val="00AC32A2"/>
    <w:rsid w:val="00AC3855"/>
    <w:rsid w:val="00AC3DD9"/>
    <w:rsid w:val="00AE7D09"/>
    <w:rsid w:val="00AF0E28"/>
    <w:rsid w:val="00AF37D2"/>
    <w:rsid w:val="00B21BB2"/>
    <w:rsid w:val="00B21D1C"/>
    <w:rsid w:val="00B543B6"/>
    <w:rsid w:val="00B7120D"/>
    <w:rsid w:val="00B72FFA"/>
    <w:rsid w:val="00B84139"/>
    <w:rsid w:val="00B93AFE"/>
    <w:rsid w:val="00BB2196"/>
    <w:rsid w:val="00BB4D96"/>
    <w:rsid w:val="00BC407E"/>
    <w:rsid w:val="00BD1819"/>
    <w:rsid w:val="00BF5F45"/>
    <w:rsid w:val="00BF7963"/>
    <w:rsid w:val="00C17EDB"/>
    <w:rsid w:val="00C2141E"/>
    <w:rsid w:val="00C45A7E"/>
    <w:rsid w:val="00C55417"/>
    <w:rsid w:val="00C62059"/>
    <w:rsid w:val="00C876EC"/>
    <w:rsid w:val="00C93CE8"/>
    <w:rsid w:val="00CB19C9"/>
    <w:rsid w:val="00CD4019"/>
    <w:rsid w:val="00CF3B1E"/>
    <w:rsid w:val="00D00E31"/>
    <w:rsid w:val="00D10AB9"/>
    <w:rsid w:val="00D20EDE"/>
    <w:rsid w:val="00D225FC"/>
    <w:rsid w:val="00D22C37"/>
    <w:rsid w:val="00D23881"/>
    <w:rsid w:val="00D412CE"/>
    <w:rsid w:val="00D47A0F"/>
    <w:rsid w:val="00D53547"/>
    <w:rsid w:val="00D66FBE"/>
    <w:rsid w:val="00D7271C"/>
    <w:rsid w:val="00DB5488"/>
    <w:rsid w:val="00DB7107"/>
    <w:rsid w:val="00DC2723"/>
    <w:rsid w:val="00DD29CB"/>
    <w:rsid w:val="00DE0711"/>
    <w:rsid w:val="00DF0CD4"/>
    <w:rsid w:val="00DF31D2"/>
    <w:rsid w:val="00E17AB5"/>
    <w:rsid w:val="00E30311"/>
    <w:rsid w:val="00E32961"/>
    <w:rsid w:val="00E54883"/>
    <w:rsid w:val="00E60EEB"/>
    <w:rsid w:val="00E70312"/>
    <w:rsid w:val="00E777B0"/>
    <w:rsid w:val="00E8238A"/>
    <w:rsid w:val="00E82866"/>
    <w:rsid w:val="00E962D1"/>
    <w:rsid w:val="00E96AF8"/>
    <w:rsid w:val="00EB33AF"/>
    <w:rsid w:val="00EC3101"/>
    <w:rsid w:val="00EC7B3F"/>
    <w:rsid w:val="00EE12C7"/>
    <w:rsid w:val="00F001F8"/>
    <w:rsid w:val="00F14B51"/>
    <w:rsid w:val="00F35F05"/>
    <w:rsid w:val="00F502E3"/>
    <w:rsid w:val="00F670ED"/>
    <w:rsid w:val="00F874A8"/>
    <w:rsid w:val="00FA5D42"/>
    <w:rsid w:val="00FC174A"/>
    <w:rsid w:val="00F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C372DD"/>
  <w15:docId w15:val="{9BF5B613-75C7-4389-A54E-FCFF7CB7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4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417"/>
    <w:pPr>
      <w:keepNext/>
      <w:keepLines/>
      <w:jc w:val="center"/>
      <w:outlineLvl w:val="0"/>
    </w:pPr>
    <w:rPr>
      <w:rFonts w:ascii="Cambria" w:eastAsia="Times New Roman" w:hAnsi="Cambria"/>
      <w:b/>
      <w:bCs/>
      <w:color w:val="000000" w:themeColor="text1"/>
      <w:sz w:val="40"/>
      <w:szCs w:val="30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417"/>
    <w:pPr>
      <w:keepNext/>
      <w:keepLines/>
      <w:numPr>
        <w:numId w:val="2"/>
      </w:numPr>
      <w:tabs>
        <w:tab w:val="left" w:pos="426"/>
      </w:tabs>
      <w:spacing w:before="240" w:after="120" w:line="360" w:lineRule="auto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417"/>
    <w:pPr>
      <w:keepNext/>
      <w:keepLines/>
      <w:numPr>
        <w:ilvl w:val="1"/>
        <w:numId w:val="2"/>
      </w:numPr>
      <w:tabs>
        <w:tab w:val="left" w:pos="709"/>
      </w:tabs>
      <w:spacing w:before="120" w:after="120" w:line="360" w:lineRule="auto"/>
      <w:ind w:left="709" w:hanging="425"/>
      <w:outlineLvl w:val="2"/>
    </w:pPr>
    <w:rPr>
      <w:rFonts w:ascii="Times New Roman" w:eastAsia="Times New Roman" w:hAnsi="Times New Roman"/>
      <w:b/>
      <w:bCs/>
      <w:color w:val="404040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F2D"/>
    <w:pPr>
      <w:keepNext/>
      <w:keepLines/>
      <w:numPr>
        <w:ilvl w:val="2"/>
        <w:numId w:val="2"/>
      </w:numPr>
      <w:tabs>
        <w:tab w:val="left" w:pos="993"/>
      </w:tabs>
      <w:spacing w:before="200" w:line="360" w:lineRule="auto"/>
      <w:ind w:left="993" w:hanging="426"/>
      <w:outlineLvl w:val="3"/>
    </w:pPr>
    <w:rPr>
      <w:rFonts w:ascii="Times New Roman" w:eastAsia="Times New Roman" w:hAnsi="Times New Roman"/>
      <w:b/>
      <w:bCs/>
      <w:i/>
      <w:iCs/>
      <w:color w:val="404040"/>
      <w:sz w:val="26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45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4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45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45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45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17"/>
    <w:rPr>
      <w:rFonts w:ascii="Cambria" w:eastAsia="Times New Roman" w:hAnsi="Cambria" w:cs="Times New Roman"/>
      <w:b/>
      <w:bCs/>
      <w:color w:val="000000" w:themeColor="text1"/>
      <w:sz w:val="40"/>
      <w:szCs w:val="30"/>
      <w:lang w:val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55417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5417"/>
    <w:rPr>
      <w:rFonts w:ascii="Times New Roman" w:eastAsia="Times New Roman" w:hAnsi="Times New Roman" w:cs="Times New Roman"/>
      <w:b/>
      <w:bCs/>
      <w:color w:val="404040"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4F2D"/>
    <w:rPr>
      <w:rFonts w:ascii="Times New Roman" w:eastAsia="Times New Roman" w:hAnsi="Times New Roman" w:cs="Times New Roman"/>
      <w:b/>
      <w:bCs/>
      <w:i/>
      <w:iCs/>
      <w:color w:val="404040"/>
      <w:sz w:val="26"/>
      <w:szCs w:val="26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45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4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4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4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4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F5F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F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4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F5F4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5F45"/>
    <w:pPr>
      <w:tabs>
        <w:tab w:val="left" w:pos="440"/>
        <w:tab w:val="right" w:leader="dot" w:pos="8505"/>
      </w:tabs>
      <w:spacing w:before="120" w:after="120"/>
    </w:pPr>
    <w:rPr>
      <w:rFonts w:ascii="Times New Roman" w:hAnsi="Times New Roman"/>
      <w:b/>
      <w:bCs/>
      <w:noProof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5F45"/>
    <w:pPr>
      <w:tabs>
        <w:tab w:val="left" w:pos="880"/>
        <w:tab w:val="right" w:leader="dot" w:pos="8505"/>
      </w:tabs>
      <w:spacing w:after="120"/>
      <w:ind w:left="216"/>
    </w:pPr>
    <w:rPr>
      <w:rFonts w:ascii="Times New Roman" w:hAnsi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F5F45"/>
    <w:pPr>
      <w:tabs>
        <w:tab w:val="left" w:pos="1320"/>
        <w:tab w:val="right" w:leader="dot" w:pos="8505"/>
      </w:tabs>
      <w:spacing w:after="120"/>
      <w:ind w:left="446"/>
    </w:pPr>
    <w:rPr>
      <w:rFonts w:ascii="Times New Roman" w:hAnsi="Times New Roman"/>
      <w:i/>
      <w:iCs/>
      <w:sz w:val="26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5F45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5F45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5F45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5F4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5F4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5F45"/>
    <w:pPr>
      <w:ind w:left="176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225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25FC"/>
    <w:rPr>
      <w:rFonts w:ascii="Calibri" w:eastAsia="Calibri" w:hAnsi="Calibri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5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F4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5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F45"/>
    <w:rPr>
      <w:rFonts w:ascii="Calibri" w:eastAsia="Calibri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45"/>
    <w:pPr>
      <w:spacing w:after="200"/>
      <w:jc w:val="both"/>
    </w:pPr>
    <w:rPr>
      <w:rFonts w:ascii="Arial" w:eastAsia="Times New Roman" w:hAnsi="Arial"/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4F2D"/>
    <w:pPr>
      <w:jc w:val="center"/>
      <w:outlineLvl w:val="0"/>
    </w:pPr>
    <w:rPr>
      <w:rFonts w:ascii="Cambria" w:eastAsia="Times New Roman" w:hAnsi="Cambria"/>
      <w:b/>
      <w:bCs/>
      <w:color w:val="000000" w:themeColor="text1"/>
      <w:kern w:val="28"/>
      <w:sz w:val="40"/>
      <w:szCs w:val="40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4F2D"/>
    <w:rPr>
      <w:rFonts w:ascii="Cambria" w:eastAsia="Times New Roman" w:hAnsi="Cambria" w:cs="Times New Roman"/>
      <w:b/>
      <w:bCs/>
      <w:color w:val="000000" w:themeColor="text1"/>
      <w:kern w:val="28"/>
      <w:sz w:val="40"/>
      <w:szCs w:val="40"/>
      <w:lang w:val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accent1">
            <w14:tint w14:val="3000"/>
          </w14:schemeClr>
        </w14:solidFill>
        <w14:prstDash w14:val="solid"/>
        <w14:miter w14:lim="0"/>
      </w14:textOutline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5F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F45"/>
    <w:rPr>
      <w:rFonts w:ascii="Tahoma" w:eastAsia="Calibri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4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F5F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45"/>
    <w:pPr>
      <w:spacing w:line="276" w:lineRule="auto"/>
      <w:outlineLvl w:val="9"/>
    </w:pPr>
  </w:style>
  <w:style w:type="paragraph" w:customStyle="1" w:styleId="Phan">
    <w:name w:val="Phan"/>
    <w:basedOn w:val="Normal"/>
    <w:uiPriority w:val="99"/>
    <w:rsid w:val="00BF5F45"/>
    <w:pPr>
      <w:jc w:val="center"/>
    </w:pPr>
    <w:rPr>
      <w:rFonts w:ascii="Arial" w:eastAsia="Times New Roman" w:hAnsi="Arial"/>
      <w:b/>
      <w:sz w:val="34"/>
      <w:szCs w:val="26"/>
    </w:rPr>
  </w:style>
  <w:style w:type="paragraph" w:customStyle="1" w:styleId="I">
    <w:name w:val="I."/>
    <w:basedOn w:val="Normal"/>
    <w:uiPriority w:val="99"/>
    <w:rsid w:val="00BF5F45"/>
    <w:rPr>
      <w:rFonts w:ascii="Arial" w:eastAsia="Times New Roman" w:hAnsi="Arial"/>
      <w:b/>
      <w:sz w:val="28"/>
      <w:szCs w:val="26"/>
    </w:rPr>
  </w:style>
  <w:style w:type="paragraph" w:customStyle="1" w:styleId="I1">
    <w:name w:val="I.1"/>
    <w:basedOn w:val="Normal"/>
    <w:uiPriority w:val="99"/>
    <w:rsid w:val="00BF5F45"/>
    <w:pPr>
      <w:spacing w:before="120"/>
    </w:pPr>
    <w:rPr>
      <w:rFonts w:ascii="Arial" w:eastAsia="Times New Roman" w:hAnsi="Arial"/>
      <w:b/>
      <w:sz w:val="28"/>
      <w:szCs w:val="26"/>
    </w:rPr>
  </w:style>
  <w:style w:type="character" w:styleId="FootnoteReference">
    <w:name w:val="footnote reference"/>
    <w:basedOn w:val="DefaultParagraphFont"/>
    <w:uiPriority w:val="99"/>
    <w:semiHidden/>
    <w:unhideWhenUsed/>
    <w:rsid w:val="00BF5F45"/>
    <w:rPr>
      <w:vertAlign w:val="superscript"/>
    </w:rPr>
  </w:style>
  <w:style w:type="character" w:customStyle="1" w:styleId="hps">
    <w:name w:val="hps"/>
    <w:basedOn w:val="DefaultParagraphFont"/>
    <w:rsid w:val="00BF5F45"/>
  </w:style>
  <w:style w:type="character" w:customStyle="1" w:styleId="longtext">
    <w:name w:val="long_text"/>
    <w:basedOn w:val="DefaultParagraphFont"/>
    <w:rsid w:val="00BF5F45"/>
  </w:style>
  <w:style w:type="paragraph" w:customStyle="1" w:styleId="Content">
    <w:name w:val="Content"/>
    <w:basedOn w:val="Normal"/>
    <w:qFormat/>
    <w:rsid w:val="00494F2D"/>
    <w:pPr>
      <w:spacing w:before="120" w:line="360" w:lineRule="auto"/>
      <w:ind w:firstLine="567"/>
      <w:jc w:val="both"/>
    </w:pPr>
    <w:rPr>
      <w:rFonts w:asciiTheme="majorHAnsi" w:hAnsiTheme="majorHAnsi" w:cstheme="majorHAnsi"/>
      <w:sz w:val="26"/>
      <w:szCs w:val="26"/>
    </w:rPr>
  </w:style>
  <w:style w:type="paragraph" w:customStyle="1" w:styleId="Example">
    <w:name w:val="Example"/>
    <w:basedOn w:val="Content"/>
    <w:qFormat/>
    <w:rsid w:val="00EE12C7"/>
    <w:pPr>
      <w:ind w:left="993" w:firstLine="0"/>
    </w:pPr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F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customStyle="1" w:styleId="Examplesubtitle">
    <w:name w:val="Example subtitle"/>
    <w:basedOn w:val="Example"/>
    <w:qFormat/>
    <w:rsid w:val="00494F2D"/>
    <w:rPr>
      <w:rFonts w:ascii="Verdana" w:hAnsi="Verdana" w:cstheme="minorHAnsi"/>
      <w:i w:val="0"/>
    </w:rPr>
  </w:style>
  <w:style w:type="paragraph" w:styleId="Bibliography">
    <w:name w:val="Bibliography"/>
    <w:basedOn w:val="Normal"/>
    <w:next w:val="Normal"/>
    <w:uiPriority w:val="37"/>
    <w:unhideWhenUsed/>
    <w:rsid w:val="00D20EDE"/>
  </w:style>
  <w:style w:type="paragraph" w:customStyle="1" w:styleId="TaiLieuThamKhao">
    <w:name w:val="TaiLieuThamKhao"/>
    <w:basedOn w:val="Normal"/>
    <w:qFormat/>
    <w:rsid w:val="00EB33AF"/>
    <w:pPr>
      <w:numPr>
        <w:numId w:val="16"/>
      </w:numPr>
      <w:spacing w:before="120" w:line="360" w:lineRule="auto"/>
      <w:jc w:val="both"/>
    </w:pPr>
    <w:rPr>
      <w:rFonts w:ascii="Times New Roman" w:hAnsi="Times New Roman"/>
      <w:i/>
      <w:sz w:val="26"/>
      <w:szCs w:val="26"/>
    </w:rPr>
  </w:style>
  <w:style w:type="table" w:styleId="TableGrid">
    <w:name w:val="Table Grid"/>
    <w:basedOn w:val="TableNormal"/>
    <w:uiPriority w:val="59"/>
    <w:rsid w:val="0090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7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91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17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%23%20HOC\mau%20bao%20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MTSergeiNirenburg</b:Tag>
    <b:SourceType>Misc</b:SourceType>
    <b:Guid>{B0E39E64-8EB6-4DAE-A0F0-DA407F35A4FA}</b:Guid>
    <b:Title>Machine Translation</b:Title>
    <b:Author>
      <b:Author>
        <b:Corporate>Sergei Nirenburg and Yorick Wilks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0E940A6-02E5-4069-8F71-24ED1E5D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cao.dotx</Template>
  <TotalTime>262</TotalTime>
  <Pages>24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Lan</dc:creator>
  <cp:lastModifiedBy>Gia Bảo</cp:lastModifiedBy>
  <cp:revision>62</cp:revision>
  <dcterms:created xsi:type="dcterms:W3CDTF">2020-08-13T01:37:00Z</dcterms:created>
  <dcterms:modified xsi:type="dcterms:W3CDTF">2023-10-06T01:15:00Z</dcterms:modified>
</cp:coreProperties>
</file>